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0FD3" w14:textId="2E6278B5" w:rsidR="00366984" w:rsidRPr="001D05F0" w:rsidRDefault="000C4582" w:rsidP="001D05F0">
      <w:pPr>
        <w:autoSpaceDE w:val="0"/>
        <w:autoSpaceDN w:val="0"/>
        <w:adjustRightInd w:val="0"/>
        <w:jc w:val="center"/>
        <w:rPr>
          <w:b/>
          <w:bCs/>
          <w:sz w:val="44"/>
          <w:szCs w:val="44"/>
        </w:rPr>
      </w:pPr>
      <w:r>
        <w:rPr>
          <w:b/>
          <w:bCs/>
          <w:sz w:val="44"/>
          <w:szCs w:val="44"/>
        </w:rPr>
        <w:t>Judicial Case Management</w:t>
      </w:r>
      <w:r w:rsidR="006B51BF" w:rsidRPr="001D05F0">
        <w:rPr>
          <w:b/>
          <w:bCs/>
          <w:sz w:val="44"/>
          <w:szCs w:val="44"/>
        </w:rPr>
        <w:t xml:space="preserve"> Project</w:t>
      </w:r>
    </w:p>
    <w:p w14:paraId="386EF515" w14:textId="77777777"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14:paraId="13BD01F8" w14:textId="2517E3B0" w:rsidR="008C7E96" w:rsidRPr="001D05F0" w:rsidRDefault="009E129E" w:rsidP="001D05F0">
      <w:pPr>
        <w:pStyle w:val="Title"/>
        <w:rPr>
          <w:sz w:val="44"/>
          <w:szCs w:val="44"/>
        </w:rPr>
      </w:pPr>
      <w:r>
        <w:rPr>
          <w:sz w:val="44"/>
          <w:szCs w:val="44"/>
        </w:rPr>
        <w:t>Version &lt;</w:t>
      </w:r>
      <w:r w:rsidR="000C4582">
        <w:rPr>
          <w:sz w:val="44"/>
          <w:szCs w:val="44"/>
        </w:rPr>
        <w:t>1</w:t>
      </w:r>
      <w:r w:rsidR="008C7E96" w:rsidRPr="001D05F0">
        <w:rPr>
          <w:sz w:val="44"/>
          <w:szCs w:val="44"/>
        </w:rPr>
        <w:t>.0&gt;</w:t>
      </w:r>
    </w:p>
    <w:p w14:paraId="55014AAE" w14:textId="77777777" w:rsidR="008C7E96" w:rsidRDefault="008C7E96" w:rsidP="001D05F0">
      <w:pPr>
        <w:pStyle w:val="Title"/>
        <w:rPr>
          <w:sz w:val="28"/>
        </w:rPr>
      </w:pPr>
    </w:p>
    <w:p w14:paraId="2D9AC8E8" w14:textId="77777777" w:rsidR="008C7E96" w:rsidRDefault="008C7E96" w:rsidP="001D05F0">
      <w:pPr>
        <w:jc w:val="center"/>
      </w:pPr>
    </w:p>
    <w:p w14:paraId="261A4200" w14:textId="77777777" w:rsidR="008C7E96" w:rsidRDefault="008C7E96">
      <w:pPr>
        <w:pStyle w:val="BodyText"/>
      </w:pPr>
    </w:p>
    <w:p w14:paraId="5862CC0C" w14:textId="77777777"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14:paraId="613ABE3A" w14:textId="77777777"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14:paraId="7BDD582D" w14:textId="77777777">
        <w:tc>
          <w:tcPr>
            <w:tcW w:w="2304" w:type="dxa"/>
          </w:tcPr>
          <w:p w14:paraId="25A0970E" w14:textId="77777777" w:rsidR="008C7E96" w:rsidRDefault="008C7E96">
            <w:pPr>
              <w:pStyle w:val="Tabletext"/>
              <w:jc w:val="center"/>
              <w:rPr>
                <w:b/>
              </w:rPr>
            </w:pPr>
            <w:r>
              <w:rPr>
                <w:b/>
              </w:rPr>
              <w:t>Date</w:t>
            </w:r>
          </w:p>
        </w:tc>
        <w:tc>
          <w:tcPr>
            <w:tcW w:w="1152" w:type="dxa"/>
          </w:tcPr>
          <w:p w14:paraId="1CCFC1B7" w14:textId="77777777" w:rsidR="008C7E96" w:rsidRDefault="008C7E96">
            <w:pPr>
              <w:pStyle w:val="Tabletext"/>
              <w:jc w:val="center"/>
              <w:rPr>
                <w:b/>
              </w:rPr>
            </w:pPr>
            <w:r>
              <w:rPr>
                <w:b/>
              </w:rPr>
              <w:t>Version</w:t>
            </w:r>
          </w:p>
        </w:tc>
        <w:tc>
          <w:tcPr>
            <w:tcW w:w="3744" w:type="dxa"/>
          </w:tcPr>
          <w:p w14:paraId="694743D9" w14:textId="77777777" w:rsidR="008C7E96" w:rsidRDefault="008C7E96">
            <w:pPr>
              <w:pStyle w:val="Tabletext"/>
              <w:jc w:val="center"/>
              <w:rPr>
                <w:b/>
              </w:rPr>
            </w:pPr>
            <w:r>
              <w:rPr>
                <w:b/>
              </w:rPr>
              <w:t>Description</w:t>
            </w:r>
          </w:p>
        </w:tc>
        <w:tc>
          <w:tcPr>
            <w:tcW w:w="2304" w:type="dxa"/>
          </w:tcPr>
          <w:p w14:paraId="6E02C8C6" w14:textId="77777777" w:rsidR="008C7E96" w:rsidRDefault="008C7E96">
            <w:pPr>
              <w:pStyle w:val="Tabletext"/>
              <w:jc w:val="center"/>
              <w:rPr>
                <w:b/>
              </w:rPr>
            </w:pPr>
            <w:r>
              <w:rPr>
                <w:b/>
              </w:rPr>
              <w:t>Author</w:t>
            </w:r>
          </w:p>
        </w:tc>
      </w:tr>
      <w:tr w:rsidR="008C7E96" w14:paraId="21ED7EE5" w14:textId="77777777">
        <w:tc>
          <w:tcPr>
            <w:tcW w:w="2304" w:type="dxa"/>
          </w:tcPr>
          <w:p w14:paraId="758CA71D" w14:textId="0411856D" w:rsidR="008C7E96" w:rsidRDefault="000758CE">
            <w:pPr>
              <w:pStyle w:val="Tabletext"/>
            </w:pPr>
            <w:r>
              <w:t>&lt;</w:t>
            </w:r>
            <w:r w:rsidR="00E2383A">
              <w:t>26</w:t>
            </w:r>
            <w:r>
              <w:t>/</w:t>
            </w:r>
            <w:r w:rsidR="000C4582">
              <w:t>08</w:t>
            </w:r>
            <w:r>
              <w:t>/</w:t>
            </w:r>
            <w:r w:rsidR="000C4582">
              <w:t>2023</w:t>
            </w:r>
            <w:r w:rsidR="008C7E96">
              <w:t>&gt;</w:t>
            </w:r>
          </w:p>
        </w:tc>
        <w:tc>
          <w:tcPr>
            <w:tcW w:w="1152" w:type="dxa"/>
          </w:tcPr>
          <w:p w14:paraId="2FF3EB9D" w14:textId="77777777" w:rsidR="008C7E96" w:rsidRDefault="000758CE">
            <w:pPr>
              <w:pStyle w:val="Tabletext"/>
            </w:pPr>
            <w:r>
              <w:t>&lt;1.0</w:t>
            </w:r>
            <w:r w:rsidR="008C7E96">
              <w:t>&gt;</w:t>
            </w:r>
          </w:p>
        </w:tc>
        <w:tc>
          <w:tcPr>
            <w:tcW w:w="3744" w:type="dxa"/>
          </w:tcPr>
          <w:p w14:paraId="3BA2A50D" w14:textId="77777777" w:rsidR="008C7E96" w:rsidRDefault="000758CE" w:rsidP="000758CE">
            <w:pPr>
              <w:pStyle w:val="Tabletext"/>
              <w:jc w:val="center"/>
            </w:pPr>
            <w:r>
              <w:t>SRS 1.0</w:t>
            </w:r>
          </w:p>
        </w:tc>
        <w:tc>
          <w:tcPr>
            <w:tcW w:w="2304" w:type="dxa"/>
          </w:tcPr>
          <w:p w14:paraId="69A2B458" w14:textId="3B5514D9" w:rsidR="008C7E96" w:rsidRDefault="000C4582" w:rsidP="00910FEC">
            <w:pPr>
              <w:pStyle w:val="Tabletext"/>
              <w:jc w:val="center"/>
            </w:pPr>
            <w:r>
              <w:t>Team</w:t>
            </w:r>
            <w:r w:rsidR="000758CE">
              <w:t>-</w:t>
            </w:r>
            <w:r>
              <w:t>2</w:t>
            </w:r>
          </w:p>
        </w:tc>
      </w:tr>
    </w:tbl>
    <w:p w14:paraId="5CD91C6E" w14:textId="77777777" w:rsidR="008C7E96" w:rsidRDefault="008C7E96"/>
    <w:p w14:paraId="1024A2B2" w14:textId="77777777" w:rsidR="00456839" w:rsidRDefault="008C7E96" w:rsidP="00456839">
      <w:pPr>
        <w:pStyle w:val="Title"/>
      </w:pPr>
      <w:r>
        <w:br w:type="page"/>
      </w:r>
      <w:r w:rsidR="00456839">
        <w:lastRenderedPageBreak/>
        <w:t>Table of Contents</w:t>
      </w:r>
    </w:p>
    <w:p w14:paraId="68824E5E" w14:textId="77777777"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14:paraId="6A0565D4" w14:textId="77777777"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14:paraId="6C20759E" w14:textId="77777777"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14:paraId="344D150D" w14:textId="77777777"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14:paraId="0C2D67DF" w14:textId="77777777"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14:paraId="44F688D0" w14:textId="77777777"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14:paraId="40EB733F" w14:textId="77777777"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14:paraId="23B11001" w14:textId="77777777"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14:paraId="5ABFC137" w14:textId="77777777"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14:paraId="0964466E" w14:textId="7A79F59A" w:rsidR="00456839" w:rsidRDefault="00456839" w:rsidP="00456839">
      <w:pPr>
        <w:pStyle w:val="TOC3"/>
        <w:rPr>
          <w:noProof/>
          <w:sz w:val="24"/>
          <w:szCs w:val="24"/>
        </w:rPr>
      </w:pPr>
      <w:r>
        <w:rPr>
          <w:noProof/>
        </w:rPr>
        <w:t>3.1.1</w:t>
      </w:r>
      <w:r>
        <w:rPr>
          <w:noProof/>
          <w:sz w:val="24"/>
          <w:szCs w:val="24"/>
        </w:rPr>
        <w:tab/>
      </w:r>
      <w:r w:rsidR="003F3A2F">
        <w:rPr>
          <w:noProof/>
        </w:rPr>
        <w:t>Login</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14:paraId="66EEAF91" w14:textId="0562D16D" w:rsidR="00456839" w:rsidRDefault="00456839" w:rsidP="00456839">
      <w:pPr>
        <w:pStyle w:val="TOC3"/>
        <w:rPr>
          <w:noProof/>
          <w:sz w:val="24"/>
          <w:szCs w:val="24"/>
        </w:rPr>
      </w:pPr>
      <w:r>
        <w:rPr>
          <w:noProof/>
        </w:rPr>
        <w:t>3.1.2</w:t>
      </w:r>
      <w:r>
        <w:rPr>
          <w:noProof/>
          <w:sz w:val="24"/>
          <w:szCs w:val="24"/>
        </w:rPr>
        <w:tab/>
      </w:r>
      <w:r w:rsidR="003F3A2F">
        <w:rPr>
          <w:noProof/>
        </w:rPr>
        <w:t>Maintain user profile</w:t>
      </w:r>
      <w:r>
        <w:rPr>
          <w:noProof/>
        </w:rPr>
        <w:t>.</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14:paraId="6DD2440F" w14:textId="294F6647" w:rsidR="00456839" w:rsidRDefault="00456839" w:rsidP="00456839">
      <w:pPr>
        <w:pStyle w:val="TOC3"/>
        <w:rPr>
          <w:noProof/>
          <w:sz w:val="24"/>
          <w:szCs w:val="24"/>
        </w:rPr>
      </w:pPr>
      <w:r>
        <w:rPr>
          <w:noProof/>
        </w:rPr>
        <w:t>3.1.3</w:t>
      </w:r>
      <w:r>
        <w:rPr>
          <w:noProof/>
          <w:sz w:val="24"/>
          <w:szCs w:val="24"/>
        </w:rPr>
        <w:tab/>
      </w:r>
      <w:r w:rsidR="003F3A2F">
        <w:rPr>
          <w:noProof/>
        </w:rPr>
        <w:t>Provide Case Registration</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14:paraId="3689F35A" w14:textId="77777777"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14:paraId="65499FEE" w14:textId="1DFEDC82" w:rsidR="00456839" w:rsidRDefault="00456839" w:rsidP="00456839">
      <w:pPr>
        <w:pStyle w:val="TOC3"/>
        <w:rPr>
          <w:noProof/>
          <w:sz w:val="24"/>
          <w:szCs w:val="24"/>
        </w:rPr>
      </w:pPr>
      <w:r>
        <w:rPr>
          <w:noProof/>
        </w:rPr>
        <w:t>3.1.5</w:t>
      </w:r>
      <w:r>
        <w:rPr>
          <w:noProof/>
          <w:sz w:val="24"/>
          <w:szCs w:val="24"/>
        </w:rPr>
        <w:tab/>
      </w:r>
      <w:r w:rsidR="003F3A2F">
        <w:rPr>
          <w:noProof/>
        </w:rPr>
        <w:t>Provide Case status report</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14:paraId="54895E4D" w14:textId="32ED313D" w:rsidR="00456839" w:rsidRDefault="00456839" w:rsidP="00456839">
      <w:pPr>
        <w:pStyle w:val="TOC3"/>
        <w:rPr>
          <w:noProof/>
          <w:sz w:val="24"/>
          <w:szCs w:val="24"/>
        </w:rPr>
      </w:pPr>
      <w:r>
        <w:rPr>
          <w:noProof/>
        </w:rPr>
        <w:t>3.1.6</w:t>
      </w:r>
      <w:r>
        <w:rPr>
          <w:noProof/>
          <w:sz w:val="24"/>
          <w:szCs w:val="24"/>
        </w:rPr>
        <w:tab/>
      </w:r>
      <w:r>
        <w:rPr>
          <w:noProof/>
        </w:rPr>
        <w:t xml:space="preserve">Provide </w:t>
      </w:r>
      <w:r w:rsidR="003F3A2F">
        <w:rPr>
          <w:noProof/>
        </w:rPr>
        <w:t>Case Hearing schedule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14:paraId="34F39EF1" w14:textId="3148795F" w:rsidR="00456839" w:rsidRDefault="00456839" w:rsidP="00456839">
      <w:pPr>
        <w:pStyle w:val="TOC3"/>
        <w:rPr>
          <w:noProof/>
          <w:sz w:val="24"/>
          <w:szCs w:val="24"/>
        </w:rPr>
      </w:pPr>
      <w:r>
        <w:rPr>
          <w:noProof/>
        </w:rPr>
        <w:t>3.1.7</w:t>
      </w:r>
      <w:r>
        <w:rPr>
          <w:noProof/>
          <w:sz w:val="24"/>
          <w:szCs w:val="24"/>
        </w:rPr>
        <w:tab/>
      </w:r>
      <w:r>
        <w:rPr>
          <w:noProof/>
        </w:rPr>
        <w:t xml:space="preserve">Provide </w:t>
      </w:r>
      <w:r w:rsidR="003F3A2F">
        <w:rPr>
          <w:noProof/>
        </w:rPr>
        <w:t>Documents upload</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14:paraId="01255DC5" w14:textId="05DD1393" w:rsidR="00456839" w:rsidRDefault="00456839" w:rsidP="00456839">
      <w:pPr>
        <w:pStyle w:val="TOC3"/>
        <w:rPr>
          <w:noProof/>
          <w:sz w:val="24"/>
          <w:szCs w:val="24"/>
        </w:rPr>
      </w:pPr>
      <w:r>
        <w:rPr>
          <w:noProof/>
        </w:rPr>
        <w:t>3.1.8</w:t>
      </w:r>
      <w:r>
        <w:rPr>
          <w:noProof/>
          <w:sz w:val="24"/>
          <w:szCs w:val="24"/>
        </w:rPr>
        <w:tab/>
      </w:r>
      <w:r w:rsidR="003F3A2F">
        <w:rPr>
          <w:noProof/>
        </w:rPr>
        <w:t>Provide Case closing facility</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14:paraId="118AF65B" w14:textId="1C992293" w:rsidR="00456839" w:rsidRDefault="00456839" w:rsidP="00456839">
      <w:pPr>
        <w:pStyle w:val="TOC3"/>
        <w:rPr>
          <w:noProof/>
        </w:rPr>
      </w:pPr>
      <w:r>
        <w:rPr>
          <w:noProof/>
        </w:rPr>
        <w:t>3.1.9</w:t>
      </w:r>
      <w:r>
        <w:rPr>
          <w:noProof/>
          <w:sz w:val="24"/>
          <w:szCs w:val="24"/>
        </w:rPr>
        <w:tab/>
      </w:r>
      <w:r w:rsidR="003F3A2F">
        <w:rPr>
          <w:noProof/>
        </w:rPr>
        <w:t>Maintain Client Cases</w:t>
      </w:r>
      <w:r>
        <w:rPr>
          <w:noProof/>
        </w:rPr>
        <w:t>.</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14:paraId="39D01135" w14:textId="6EB6782E" w:rsidR="00366139" w:rsidRPr="00366139" w:rsidRDefault="00366139" w:rsidP="00366139">
      <w:pPr>
        <w:pStyle w:val="TOC3"/>
      </w:pPr>
      <w:r>
        <w:rPr>
          <w:noProof/>
        </w:rPr>
        <w:t>3.1.</w:t>
      </w:r>
      <w:r>
        <w:rPr>
          <w:noProof/>
        </w:rPr>
        <w:t>10</w:t>
      </w:r>
      <w:r>
        <w:rPr>
          <w:noProof/>
          <w:sz w:val="24"/>
          <w:szCs w:val="24"/>
        </w:rPr>
        <w:tab/>
      </w:r>
      <w:r>
        <w:rPr>
          <w:noProof/>
        </w:rPr>
        <w:t>Provide Crime rate report</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14:paraId="1B19C5D9" w14:textId="6B734999" w:rsidR="00456839" w:rsidRDefault="00456839" w:rsidP="00456839">
      <w:pPr>
        <w:pStyle w:val="TOC3"/>
        <w:rPr>
          <w:noProof/>
          <w:sz w:val="24"/>
          <w:szCs w:val="24"/>
        </w:rPr>
      </w:pPr>
      <w:r>
        <w:rPr>
          <w:noProof/>
        </w:rPr>
        <w:t>3.1.1</w:t>
      </w:r>
      <w:r w:rsidR="00366139">
        <w:rPr>
          <w:noProof/>
        </w:rPr>
        <w:t>1</w:t>
      </w:r>
      <w:r>
        <w:rPr>
          <w:noProof/>
          <w:sz w:val="24"/>
          <w:szCs w:val="24"/>
        </w:rPr>
        <w:tab/>
      </w:r>
      <w:r>
        <w:rPr>
          <w:noProof/>
        </w:rPr>
        <w:t xml:space="preserve">Provide </w:t>
      </w:r>
      <w:r w:rsidR="003F3A2F">
        <w:rPr>
          <w:noProof/>
        </w:rPr>
        <w:t xml:space="preserve">Third party access </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14:paraId="266797CD" w14:textId="0EBA9542"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sidR="002C2468">
        <w:rPr>
          <w:noProof/>
        </w:rPr>
        <w:t>9</w:t>
      </w:r>
    </w:p>
    <w:p w14:paraId="6F3749CB" w14:textId="4859CA85"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sidR="002C2468">
        <w:rPr>
          <w:noProof/>
        </w:rPr>
        <w:t>9</w:t>
      </w:r>
    </w:p>
    <w:p w14:paraId="3716E509" w14:textId="21CE97E5"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sidR="002C2468">
        <w:rPr>
          <w:noProof/>
        </w:rPr>
        <w:t>9</w:t>
      </w:r>
    </w:p>
    <w:p w14:paraId="045D6084" w14:textId="6771BD8A"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sidR="00EE35EE">
        <w:rPr>
          <w:noProof/>
        </w:rPr>
        <w:t>10</w:t>
      </w:r>
    </w:p>
    <w:p w14:paraId="0D4C5E0E" w14:textId="074191DB"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sidR="00EE35EE">
        <w:rPr>
          <w:noProof/>
        </w:rPr>
        <w:t>10</w:t>
      </w:r>
    </w:p>
    <w:p w14:paraId="45C0F81B" w14:textId="1CE44451"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sidR="00EE35EE">
        <w:rPr>
          <w:noProof/>
        </w:rPr>
        <w:t>10</w:t>
      </w:r>
    </w:p>
    <w:p w14:paraId="16FB066B" w14:textId="609F2CD5"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w:t>
      </w:r>
      <w:r w:rsidR="001A7846">
        <w:rPr>
          <w:noProof/>
        </w:rPr>
        <w:t>0</w:t>
      </w:r>
    </w:p>
    <w:p w14:paraId="3731EBD9" w14:textId="58704073"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w:t>
      </w:r>
      <w:r>
        <w:rPr>
          <w:noProof/>
        </w:rPr>
        <w:fldChar w:fldCharType="end"/>
      </w:r>
      <w:r w:rsidR="001A7846">
        <w:rPr>
          <w:noProof/>
        </w:rPr>
        <w:t>0</w:t>
      </w:r>
    </w:p>
    <w:p w14:paraId="1131A76C" w14:textId="7B7E40F9"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w:t>
      </w:r>
      <w:r>
        <w:rPr>
          <w:noProof/>
        </w:rPr>
        <w:fldChar w:fldCharType="end"/>
      </w:r>
      <w:r w:rsidR="001A7846">
        <w:rPr>
          <w:noProof/>
        </w:rPr>
        <w:t>0</w:t>
      </w:r>
    </w:p>
    <w:p w14:paraId="38F08791" w14:textId="5E2F266A"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w:t>
      </w:r>
      <w:r>
        <w:rPr>
          <w:noProof/>
        </w:rPr>
        <w:fldChar w:fldCharType="end"/>
      </w:r>
      <w:r w:rsidR="001A7846">
        <w:rPr>
          <w:noProof/>
        </w:rPr>
        <w:t>0</w:t>
      </w:r>
    </w:p>
    <w:p w14:paraId="7E8D9B64" w14:textId="570D34EB"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r>
      <w:r w:rsidR="0031472D">
        <w:rPr>
          <w:noProof/>
        </w:rPr>
        <w:t>11</w:t>
      </w:r>
    </w:p>
    <w:p w14:paraId="198F43BE" w14:textId="05510D95"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w:t>
      </w:r>
      <w:r w:rsidR="0031472D">
        <w:rPr>
          <w:noProof/>
        </w:rPr>
        <w:t>1</w:t>
      </w:r>
    </w:p>
    <w:p w14:paraId="28267F9B" w14:textId="380892C6"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w:t>
      </w:r>
      <w:r w:rsidR="00E971DE">
        <w:rPr>
          <w:noProof/>
        </w:rPr>
        <w:t>1</w:t>
      </w:r>
    </w:p>
    <w:p w14:paraId="67FA1DE5" w14:textId="4FFF1B30"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w:t>
      </w:r>
      <w:r w:rsidR="00E971DE">
        <w:rPr>
          <w:noProof/>
        </w:rPr>
        <w:t>1</w:t>
      </w:r>
    </w:p>
    <w:p w14:paraId="0159CA10" w14:textId="1FEE144D"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w:t>
      </w:r>
      <w:r w:rsidR="00E971DE">
        <w:rPr>
          <w:noProof/>
        </w:rPr>
        <w:t>1</w:t>
      </w:r>
    </w:p>
    <w:p w14:paraId="6CA9828E" w14:textId="460A6D22"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w:t>
      </w:r>
      <w:r w:rsidR="00E971DE">
        <w:rPr>
          <w:noProof/>
        </w:rPr>
        <w:t>1</w:t>
      </w:r>
    </w:p>
    <w:p w14:paraId="3E026B03" w14:textId="69D8B1D5"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w:t>
      </w:r>
      <w:r w:rsidR="00E971DE">
        <w:rPr>
          <w:noProof/>
        </w:rPr>
        <w:t>1</w:t>
      </w:r>
    </w:p>
    <w:p w14:paraId="7DD026FB" w14:textId="10931A5D"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w:t>
      </w:r>
      <w:r w:rsidR="00E971DE">
        <w:rPr>
          <w:noProof/>
        </w:rPr>
        <w:t>1</w:t>
      </w:r>
    </w:p>
    <w:p w14:paraId="357463AB" w14:textId="5C22FDB3" w:rsidR="00456839" w:rsidRDefault="00456839" w:rsidP="00456839">
      <w:pPr>
        <w:pStyle w:val="TOC3"/>
        <w:rPr>
          <w:noProof/>
          <w:sz w:val="24"/>
          <w:szCs w:val="24"/>
        </w:rPr>
      </w:pPr>
      <w:r>
        <w:rPr>
          <w:noProof/>
        </w:rPr>
        <w:t>3.10.1</w:t>
      </w:r>
      <w:r>
        <w:rPr>
          <w:noProof/>
          <w:sz w:val="24"/>
          <w:szCs w:val="24"/>
        </w:rPr>
        <w:tab/>
      </w:r>
      <w:r>
        <w:rPr>
          <w:noProof/>
        </w:rPr>
        <w:t>User Interfaces</w:t>
      </w:r>
      <w:r>
        <w:rPr>
          <w:noProof/>
        </w:rPr>
        <w:tab/>
      </w:r>
      <w:r w:rsidR="0031472D">
        <w:rPr>
          <w:noProof/>
        </w:rPr>
        <w:t>12</w:t>
      </w:r>
    </w:p>
    <w:p w14:paraId="4D2073F5" w14:textId="579073DA"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r>
      <w:r w:rsidR="0031472D">
        <w:rPr>
          <w:noProof/>
        </w:rPr>
        <w:t>12</w:t>
      </w:r>
    </w:p>
    <w:p w14:paraId="710D59DD" w14:textId="5980E976"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w:t>
      </w:r>
      <w:r w:rsidR="005A0DB0">
        <w:rPr>
          <w:noProof/>
        </w:rPr>
        <w:t>2</w:t>
      </w:r>
    </w:p>
    <w:p w14:paraId="283D67A7" w14:textId="49B087A3"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w:t>
      </w:r>
      <w:r w:rsidR="005A0DB0">
        <w:rPr>
          <w:noProof/>
        </w:rPr>
        <w:t>2</w:t>
      </w:r>
    </w:p>
    <w:p w14:paraId="56BE2897" w14:textId="31D8B9D6"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r>
      <w:r w:rsidR="006B403C">
        <w:rPr>
          <w:noProof/>
        </w:rPr>
        <w:t>13</w:t>
      </w:r>
    </w:p>
    <w:p w14:paraId="5828082A" w14:textId="50FAE3D1" w:rsidR="00456839" w:rsidRDefault="00456839" w:rsidP="00456839">
      <w:pPr>
        <w:pStyle w:val="TOC2"/>
        <w:tabs>
          <w:tab w:val="left" w:pos="1200"/>
        </w:tabs>
        <w:rPr>
          <w:noProof/>
          <w:sz w:val="24"/>
          <w:szCs w:val="24"/>
        </w:rPr>
      </w:pPr>
    </w:p>
    <w:p w14:paraId="12CE0EE6" w14:textId="429DCDFE"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r>
      <w:r w:rsidR="006B403C">
        <w:rPr>
          <w:noProof/>
        </w:rPr>
        <w:t>13</w:t>
      </w:r>
    </w:p>
    <w:p w14:paraId="061E46A7" w14:textId="57AA5A4B" w:rsidR="00456839" w:rsidRDefault="00456839" w:rsidP="00456839">
      <w:pPr>
        <w:pStyle w:val="TOC1"/>
        <w:tabs>
          <w:tab w:val="left" w:pos="432"/>
        </w:tabs>
        <w:rPr>
          <w:noProof/>
          <w:sz w:val="24"/>
          <w:szCs w:val="24"/>
        </w:rPr>
      </w:pPr>
      <w:r>
        <w:rPr>
          <w:noProof/>
        </w:rPr>
        <w:lastRenderedPageBreak/>
        <w:t>4.</w:t>
      </w:r>
      <w:r>
        <w:rPr>
          <w:noProof/>
          <w:sz w:val="24"/>
          <w:szCs w:val="24"/>
        </w:rPr>
        <w:tab/>
      </w:r>
      <w:r>
        <w:rPr>
          <w:noProof/>
        </w:rPr>
        <w:t>Supporting Information</w:t>
      </w:r>
      <w:r>
        <w:rPr>
          <w:noProof/>
        </w:rPr>
        <w:tab/>
      </w:r>
      <w:r w:rsidR="006B403C">
        <w:rPr>
          <w:noProof/>
        </w:rPr>
        <w:t>13</w:t>
      </w:r>
    </w:p>
    <w:p w14:paraId="528937E1" w14:textId="77777777" w:rsidR="008C7E96" w:rsidRDefault="00456839" w:rsidP="003763CC">
      <w:pPr>
        <w:pStyle w:val="Title"/>
      </w:pPr>
      <w:r>
        <w:fldChar w:fldCharType="end"/>
      </w:r>
      <w:r>
        <w:t xml:space="preserve"> </w:t>
      </w:r>
      <w:r w:rsidR="008C7E96">
        <w:br w:type="page"/>
      </w:r>
      <w:fldSimple w:instr=" TITLE  \* MERGEFORMAT ">
        <w:r w:rsidR="00082D68">
          <w:t>Software Requirements Specification</w:t>
        </w:r>
      </w:fldSimple>
    </w:p>
    <w:p w14:paraId="753189F4" w14:textId="77777777" w:rsidR="008C7E96" w:rsidRDefault="008C7E96">
      <w:pPr>
        <w:pStyle w:val="Heading1"/>
      </w:pPr>
      <w:bookmarkStart w:id="0" w:name="_Toc164477523"/>
      <w:r>
        <w:t>Introduction</w:t>
      </w:r>
      <w:bookmarkEnd w:id="0"/>
    </w:p>
    <w:p w14:paraId="08863FF8" w14:textId="77777777" w:rsidR="00ED1CD8" w:rsidRDefault="00ED1CD8" w:rsidP="00ED1CD8">
      <w:pPr>
        <w:autoSpaceDE w:val="0"/>
        <w:autoSpaceDN w:val="0"/>
        <w:adjustRightInd w:val="0"/>
        <w:jc w:val="both"/>
      </w:pPr>
    </w:p>
    <w:p w14:paraId="2150B6FB" w14:textId="62066520" w:rsidR="00ED1CD8" w:rsidRPr="000202D1" w:rsidRDefault="00F7426C" w:rsidP="00ED0756">
      <w:pPr>
        <w:jc w:val="both"/>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ED0756">
        <w:rPr>
          <w:b/>
          <w:bCs/>
          <w:sz w:val="24"/>
          <w:szCs w:val="24"/>
        </w:rPr>
        <w:t>Judicial Case Management</w:t>
      </w:r>
      <w:r w:rsidR="00ED1CD8" w:rsidRPr="000202D1">
        <w:rPr>
          <w:b/>
          <w:bCs/>
          <w:sz w:val="24"/>
          <w:szCs w:val="24"/>
        </w:rPr>
        <w:t xml:space="preserve"> software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w:t>
      </w:r>
      <w:r w:rsidR="00F51D81">
        <w:rPr>
          <w:sz w:val="24"/>
          <w:szCs w:val="24"/>
        </w:rPr>
        <w:t>user</w:t>
      </w:r>
      <w:r w:rsidR="00ED1CD8" w:rsidRPr="000202D1">
        <w:rPr>
          <w:sz w:val="24"/>
          <w:szCs w:val="24"/>
        </w:rPr>
        <w:t xml:space="preserve">s and their needs while defining high-level product features. The detailed requirements of the </w:t>
      </w:r>
      <w:r w:rsidR="00ED0756">
        <w:rPr>
          <w:b/>
          <w:bCs/>
          <w:sz w:val="24"/>
          <w:szCs w:val="24"/>
        </w:rPr>
        <w:t>Judicial Case Management</w:t>
      </w:r>
      <w:r w:rsidR="00ED0756" w:rsidRPr="000202D1">
        <w:rPr>
          <w:b/>
          <w:bCs/>
          <w:sz w:val="24"/>
          <w:szCs w:val="24"/>
        </w:rPr>
        <w:t xml:space="preserve"> system</w:t>
      </w:r>
      <w:r w:rsidR="00C91A4F" w:rsidRPr="000202D1">
        <w:rPr>
          <w:sz w:val="24"/>
          <w:szCs w:val="24"/>
        </w:rPr>
        <w:t xml:space="preserve"> are provided in this</w:t>
      </w:r>
      <w:r w:rsidR="00ED1CD8" w:rsidRPr="000202D1">
        <w:rPr>
          <w:sz w:val="24"/>
          <w:szCs w:val="24"/>
        </w:rPr>
        <w:t xml:space="preserve"> document.</w:t>
      </w:r>
    </w:p>
    <w:p w14:paraId="30888344" w14:textId="77777777" w:rsidR="00ED1CD8" w:rsidRDefault="00ED1CD8" w:rsidP="00BF3C8C">
      <w:pPr>
        <w:pStyle w:val="InfoBlue"/>
      </w:pPr>
    </w:p>
    <w:p w14:paraId="00209782" w14:textId="77777777" w:rsidR="008C7E96" w:rsidRDefault="008C7E96">
      <w:pPr>
        <w:pStyle w:val="Heading2"/>
      </w:pPr>
      <w:bookmarkStart w:id="1" w:name="_Toc164477524"/>
      <w:r>
        <w:t>Purpose</w:t>
      </w:r>
      <w:bookmarkEnd w:id="1"/>
    </w:p>
    <w:p w14:paraId="7D60F47F" w14:textId="77777777" w:rsidR="00604063" w:rsidRDefault="00604063" w:rsidP="00604063"/>
    <w:p w14:paraId="0B9094AB" w14:textId="77777777" w:rsidR="00407604" w:rsidRPr="005D3163" w:rsidRDefault="00407604" w:rsidP="00EA073E">
      <w:pPr>
        <w:jc w:val="both"/>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44A40E9B" w14:textId="77777777" w:rsidR="00443B06" w:rsidRPr="005D3163" w:rsidRDefault="00443B06" w:rsidP="005D3163">
      <w:pPr>
        <w:rPr>
          <w:sz w:val="24"/>
          <w:szCs w:val="24"/>
        </w:rPr>
      </w:pPr>
    </w:p>
    <w:p w14:paraId="64D129C5" w14:textId="77777777" w:rsidR="00443B06" w:rsidRDefault="00443B06" w:rsidP="00EA073E">
      <w:pPr>
        <w:jc w:val="both"/>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14:paraId="473C661F" w14:textId="77777777" w:rsidR="002A70AA" w:rsidRPr="005D3163" w:rsidRDefault="002A70AA" w:rsidP="005D3163">
      <w:pPr>
        <w:rPr>
          <w:sz w:val="24"/>
          <w:szCs w:val="24"/>
        </w:rPr>
      </w:pPr>
    </w:p>
    <w:p w14:paraId="7326A141" w14:textId="77777777" w:rsidR="005D3163" w:rsidRDefault="005D3163" w:rsidP="00407604">
      <w:pPr>
        <w:widowControl/>
        <w:autoSpaceDE w:val="0"/>
        <w:autoSpaceDN w:val="0"/>
        <w:adjustRightInd w:val="0"/>
        <w:spacing w:line="240" w:lineRule="auto"/>
        <w:jc w:val="both"/>
      </w:pPr>
    </w:p>
    <w:p w14:paraId="2C052D54" w14:textId="77777777" w:rsidR="008C7E96" w:rsidRDefault="008C7E96">
      <w:pPr>
        <w:pStyle w:val="Heading2"/>
      </w:pPr>
      <w:bookmarkStart w:id="2" w:name="_Toc164477525"/>
      <w:r>
        <w:t>Scope</w:t>
      </w:r>
      <w:bookmarkEnd w:id="2"/>
    </w:p>
    <w:p w14:paraId="5DA8CCF3" w14:textId="77777777" w:rsidR="00407604" w:rsidRDefault="00407604" w:rsidP="00407604"/>
    <w:p w14:paraId="2FCB7386" w14:textId="55ABFF6E" w:rsidR="005164E2" w:rsidRPr="00BB7537" w:rsidRDefault="00F71BE7" w:rsidP="00BB7537">
      <w:pPr>
        <w:jc w:val="both"/>
        <w:rPr>
          <w:sz w:val="24"/>
          <w:szCs w:val="24"/>
        </w:rPr>
      </w:pPr>
      <w:r w:rsidRPr="00BB7537">
        <w:rPr>
          <w:sz w:val="24"/>
          <w:szCs w:val="24"/>
        </w:rPr>
        <w:t xml:space="preserve">Primarily, </w:t>
      </w:r>
      <w:r w:rsidR="00C6012D" w:rsidRPr="00BB7537">
        <w:rPr>
          <w:sz w:val="24"/>
          <w:szCs w:val="24"/>
        </w:rPr>
        <w:t>t</w:t>
      </w:r>
      <w:r w:rsidR="005164E2" w:rsidRPr="00BB7537">
        <w:rPr>
          <w:sz w:val="24"/>
          <w:szCs w:val="24"/>
        </w:rPr>
        <w:t xml:space="preserve">he scope pertains to </w:t>
      </w:r>
      <w:r w:rsidR="00BB7537" w:rsidRPr="00BB7537">
        <w:rPr>
          <w:sz w:val="24"/>
          <w:szCs w:val="24"/>
          <w:lang w:val="en-IN" w:eastAsia="en-IN"/>
        </w:rPr>
        <w:t>develop an application regarding law and order</w:t>
      </w:r>
      <w:r w:rsidR="00BB7537" w:rsidRPr="00BB7537">
        <w:rPr>
          <w:sz w:val="24"/>
          <w:szCs w:val="24"/>
        </w:rPr>
        <w:t>. It</w:t>
      </w:r>
      <w:r w:rsidR="005164E2" w:rsidRPr="00BB7537">
        <w:rPr>
          <w:sz w:val="24"/>
          <w:szCs w:val="24"/>
        </w:rPr>
        <w:t xml:space="preserve"> focuses on the </w:t>
      </w:r>
      <w:r w:rsidR="00BE611E" w:rsidRPr="00BB7537">
        <w:rPr>
          <w:sz w:val="24"/>
          <w:szCs w:val="24"/>
        </w:rPr>
        <w:t>lawyers</w:t>
      </w:r>
      <w:r w:rsidR="00310069" w:rsidRPr="00BB7537">
        <w:rPr>
          <w:sz w:val="24"/>
          <w:szCs w:val="24"/>
        </w:rPr>
        <w:t xml:space="preserve"> and</w:t>
      </w:r>
      <w:r w:rsidR="005164E2" w:rsidRPr="00BB7537">
        <w:rPr>
          <w:sz w:val="24"/>
          <w:szCs w:val="24"/>
        </w:rPr>
        <w:t xml:space="preserve"> </w:t>
      </w:r>
      <w:r w:rsidR="00BE611E" w:rsidRPr="00BB7537">
        <w:rPr>
          <w:sz w:val="24"/>
          <w:szCs w:val="24"/>
          <w:lang w:val="en-IN" w:eastAsia="en-IN"/>
        </w:rPr>
        <w:t>user</w:t>
      </w:r>
      <w:r w:rsidR="00BB7537" w:rsidRPr="00BB7537">
        <w:rPr>
          <w:sz w:val="24"/>
          <w:szCs w:val="24"/>
          <w:lang w:val="en-IN" w:eastAsia="en-IN"/>
        </w:rPr>
        <w:t>s</w:t>
      </w:r>
      <w:r w:rsidR="00BE611E" w:rsidRPr="00BB7537">
        <w:rPr>
          <w:sz w:val="24"/>
          <w:szCs w:val="24"/>
          <w:lang w:val="en-IN" w:eastAsia="en-IN"/>
        </w:rPr>
        <w:t xml:space="preserve"> who doesn't know about certain laws and doesn't know how to approach in a case</w:t>
      </w:r>
      <w:r w:rsidR="00310069" w:rsidRPr="00BB7537">
        <w:rPr>
          <w:sz w:val="24"/>
          <w:szCs w:val="24"/>
          <w:lang w:val="en-IN" w:eastAsia="en-IN"/>
        </w:rPr>
        <w:t>.</w:t>
      </w:r>
      <w:r w:rsidR="00BE611E" w:rsidRPr="00BB7537">
        <w:rPr>
          <w:sz w:val="24"/>
          <w:szCs w:val="24"/>
          <w:lang w:val="en-IN" w:eastAsia="en-IN"/>
        </w:rPr>
        <w:t xml:space="preserve"> </w:t>
      </w:r>
    </w:p>
    <w:p w14:paraId="2B1BAF14" w14:textId="77777777" w:rsidR="00F71BE7" w:rsidRPr="00BC39B0" w:rsidRDefault="00F71BE7" w:rsidP="00BC39B0">
      <w:pPr>
        <w:rPr>
          <w:sz w:val="24"/>
          <w:szCs w:val="24"/>
        </w:rPr>
      </w:pPr>
    </w:p>
    <w:p w14:paraId="60184C1C" w14:textId="5F4F6A43" w:rsidR="00F71BE7" w:rsidRDefault="00947394" w:rsidP="00BB7537">
      <w:pPr>
        <w:jc w:val="both"/>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w:t>
      </w:r>
      <w:r w:rsidR="00BB7537">
        <w:rPr>
          <w:sz w:val="24"/>
          <w:szCs w:val="24"/>
        </w:rPr>
        <w:t>n</w:t>
      </w:r>
      <w:r w:rsidR="00F71BE7" w:rsidRPr="00BC39B0">
        <w:rPr>
          <w:sz w:val="24"/>
          <w:szCs w:val="24"/>
        </w:rPr>
        <w:t xml:space="preserve"> organization or project specific standard. It does not identify any specific method, nomenclature or tool for preparing an SRS.</w:t>
      </w:r>
    </w:p>
    <w:p w14:paraId="1F2CB0B4" w14:textId="77777777" w:rsidR="00E744C2" w:rsidRDefault="00E744C2" w:rsidP="00BB7537">
      <w:pPr>
        <w:jc w:val="both"/>
        <w:rPr>
          <w:sz w:val="24"/>
          <w:szCs w:val="24"/>
        </w:rPr>
      </w:pPr>
    </w:p>
    <w:p w14:paraId="1083BDC3" w14:textId="77777777" w:rsidR="00E744C2" w:rsidRDefault="00E744C2" w:rsidP="00BC39B0">
      <w:pPr>
        <w:rPr>
          <w:sz w:val="24"/>
          <w:szCs w:val="24"/>
        </w:rPr>
      </w:pPr>
    </w:p>
    <w:p w14:paraId="2913A98C" w14:textId="77777777" w:rsidR="00E744C2" w:rsidRDefault="00E744C2" w:rsidP="00BC39B0">
      <w:pPr>
        <w:rPr>
          <w:sz w:val="24"/>
          <w:szCs w:val="24"/>
        </w:rPr>
      </w:pPr>
    </w:p>
    <w:p w14:paraId="725C332D" w14:textId="77777777" w:rsidR="00E744C2" w:rsidRDefault="00E744C2" w:rsidP="00BC39B0">
      <w:pPr>
        <w:rPr>
          <w:sz w:val="24"/>
          <w:szCs w:val="24"/>
        </w:rPr>
      </w:pPr>
    </w:p>
    <w:p w14:paraId="562444F3" w14:textId="77777777" w:rsidR="00E744C2" w:rsidRPr="00BC39B0" w:rsidRDefault="00E744C2" w:rsidP="00BC39B0">
      <w:pPr>
        <w:rPr>
          <w:sz w:val="24"/>
          <w:szCs w:val="24"/>
        </w:rPr>
      </w:pPr>
    </w:p>
    <w:p w14:paraId="48760501" w14:textId="77777777" w:rsidR="00F71BE7" w:rsidRDefault="00F71BE7" w:rsidP="005164E2">
      <w:pPr>
        <w:autoSpaceDE w:val="0"/>
        <w:autoSpaceDN w:val="0"/>
        <w:adjustRightInd w:val="0"/>
        <w:jc w:val="both"/>
      </w:pPr>
    </w:p>
    <w:p w14:paraId="72AAD253" w14:textId="77777777" w:rsidR="008C7E96" w:rsidRDefault="008C7E96">
      <w:pPr>
        <w:pStyle w:val="Heading2"/>
      </w:pPr>
      <w:bookmarkStart w:id="3" w:name="_Toc164477526"/>
      <w:r>
        <w:lastRenderedPageBreak/>
        <w:t>Definitions, Acronyms, and Abbreviations</w:t>
      </w:r>
      <w:bookmarkEnd w:id="3"/>
    </w:p>
    <w:p w14:paraId="1E53A7A0" w14:textId="77777777" w:rsidR="00561420" w:rsidRPr="00561420" w:rsidRDefault="00561420" w:rsidP="00561420"/>
    <w:tbl>
      <w:tblPr>
        <w:tblStyle w:val="TableGrid"/>
        <w:tblW w:w="0" w:type="auto"/>
        <w:tblLook w:val="00A0" w:firstRow="1" w:lastRow="0" w:firstColumn="1" w:lastColumn="0" w:noHBand="0" w:noVBand="0"/>
      </w:tblPr>
      <w:tblGrid>
        <w:gridCol w:w="1515"/>
        <w:gridCol w:w="7835"/>
      </w:tblGrid>
      <w:tr w:rsidR="00561420" w14:paraId="6A280E93" w14:textId="77777777">
        <w:tc>
          <w:tcPr>
            <w:tcW w:w="1548" w:type="dxa"/>
          </w:tcPr>
          <w:p w14:paraId="0A526724" w14:textId="71A42CB0" w:rsidR="00561420" w:rsidRPr="00561420" w:rsidRDefault="00561420" w:rsidP="003D6201"/>
        </w:tc>
        <w:tc>
          <w:tcPr>
            <w:tcW w:w="8028" w:type="dxa"/>
          </w:tcPr>
          <w:p w14:paraId="164B8488" w14:textId="514F7E11" w:rsidR="00561420" w:rsidRPr="00561420" w:rsidRDefault="00561420" w:rsidP="003D6201"/>
        </w:tc>
      </w:tr>
      <w:tr w:rsidR="00561420" w14:paraId="14D3C76D" w14:textId="77777777">
        <w:tc>
          <w:tcPr>
            <w:tcW w:w="1548" w:type="dxa"/>
          </w:tcPr>
          <w:p w14:paraId="1DC40DF2" w14:textId="0FAFC91C" w:rsidR="00561420" w:rsidRPr="00561420" w:rsidRDefault="00561420" w:rsidP="003D6201"/>
        </w:tc>
        <w:tc>
          <w:tcPr>
            <w:tcW w:w="8028" w:type="dxa"/>
          </w:tcPr>
          <w:p w14:paraId="0557D003" w14:textId="425345F6" w:rsidR="00561420" w:rsidRPr="00561420" w:rsidRDefault="00561420" w:rsidP="003D6201"/>
        </w:tc>
      </w:tr>
      <w:tr w:rsidR="00561420" w14:paraId="5086920E" w14:textId="77777777">
        <w:tc>
          <w:tcPr>
            <w:tcW w:w="1548" w:type="dxa"/>
          </w:tcPr>
          <w:p w14:paraId="1B966D40" w14:textId="017FD62E" w:rsidR="00561420" w:rsidRPr="00561420" w:rsidRDefault="00561420" w:rsidP="003D6201"/>
        </w:tc>
        <w:tc>
          <w:tcPr>
            <w:tcW w:w="8028" w:type="dxa"/>
          </w:tcPr>
          <w:p w14:paraId="74EA031E" w14:textId="65C2E95F" w:rsidR="00561420" w:rsidRPr="00561420" w:rsidRDefault="00561420" w:rsidP="003D6201"/>
        </w:tc>
      </w:tr>
      <w:tr w:rsidR="00561420" w14:paraId="39ADF90D" w14:textId="77777777">
        <w:trPr>
          <w:trHeight w:val="242"/>
        </w:trPr>
        <w:tc>
          <w:tcPr>
            <w:tcW w:w="1548" w:type="dxa"/>
          </w:tcPr>
          <w:p w14:paraId="559DFC2D" w14:textId="110E2D66" w:rsidR="00561420" w:rsidRPr="00561420" w:rsidRDefault="00561420" w:rsidP="00102BD5"/>
        </w:tc>
        <w:tc>
          <w:tcPr>
            <w:tcW w:w="8028" w:type="dxa"/>
          </w:tcPr>
          <w:p w14:paraId="28E02311" w14:textId="20484F12" w:rsidR="00561420" w:rsidRPr="00561420" w:rsidRDefault="00561420" w:rsidP="00102BD5"/>
        </w:tc>
      </w:tr>
    </w:tbl>
    <w:p w14:paraId="62383233" w14:textId="77777777" w:rsidR="00671BFC" w:rsidRDefault="00671BFC" w:rsidP="00671BFC">
      <w:pPr>
        <w:pStyle w:val="Heading2"/>
        <w:numPr>
          <w:ilvl w:val="0"/>
          <w:numId w:val="0"/>
        </w:numPr>
      </w:pPr>
    </w:p>
    <w:p w14:paraId="20EABD80" w14:textId="77777777" w:rsidR="00671BFC" w:rsidRPr="00671BFC" w:rsidRDefault="00671BFC" w:rsidP="00671BFC"/>
    <w:p w14:paraId="68748B59" w14:textId="77777777" w:rsidR="008C7E96" w:rsidRDefault="008C7E96" w:rsidP="00671BFC">
      <w:pPr>
        <w:pStyle w:val="Heading2"/>
        <w:numPr>
          <w:ilvl w:val="1"/>
          <w:numId w:val="10"/>
        </w:numPr>
      </w:pPr>
      <w:bookmarkStart w:id="4" w:name="_Toc164477527"/>
      <w:r>
        <w:t>References</w:t>
      </w:r>
      <w:bookmarkEnd w:id="4"/>
    </w:p>
    <w:p w14:paraId="5A12C9D8" w14:textId="77777777" w:rsidR="00E06730" w:rsidRDefault="00C31694" w:rsidP="00E06730">
      <w:pPr>
        <w:rPr>
          <w:sz w:val="24"/>
          <w:szCs w:val="24"/>
        </w:rPr>
      </w:pPr>
      <w:r>
        <w:rPr>
          <w:sz w:val="24"/>
          <w:szCs w:val="24"/>
        </w:rPr>
        <w:t>The references are:</w:t>
      </w:r>
    </w:p>
    <w:p w14:paraId="1DD64E9E" w14:textId="77777777" w:rsidR="00C31694" w:rsidRDefault="00C31694" w:rsidP="00E06730">
      <w:pPr>
        <w:rPr>
          <w:sz w:val="24"/>
          <w:szCs w:val="24"/>
        </w:rPr>
      </w:pPr>
    </w:p>
    <w:p w14:paraId="4192D37F" w14:textId="71D0EB7D" w:rsidR="00E06730" w:rsidRDefault="00344FDB" w:rsidP="00C31694">
      <w:pPr>
        <w:numPr>
          <w:ilvl w:val="0"/>
          <w:numId w:val="12"/>
        </w:numPr>
        <w:rPr>
          <w:sz w:val="24"/>
          <w:szCs w:val="24"/>
        </w:rPr>
      </w:pPr>
      <w:r>
        <w:rPr>
          <w:sz w:val="24"/>
          <w:szCs w:val="24"/>
        </w:rPr>
        <w:t>Judicial Case Management BRD</w:t>
      </w:r>
    </w:p>
    <w:p w14:paraId="46872390" w14:textId="2EDCCCF5" w:rsidR="00AA5295" w:rsidRDefault="00AA5295" w:rsidP="00AA5295">
      <w:pPr>
        <w:numPr>
          <w:ilvl w:val="0"/>
          <w:numId w:val="12"/>
        </w:numPr>
        <w:rPr>
          <w:sz w:val="24"/>
          <w:szCs w:val="24"/>
        </w:rPr>
      </w:pPr>
      <w:r>
        <w:rPr>
          <w:sz w:val="24"/>
          <w:szCs w:val="24"/>
        </w:rPr>
        <w:t>Judicial Case Management HLD</w:t>
      </w:r>
    </w:p>
    <w:p w14:paraId="392D7222" w14:textId="09708127" w:rsidR="00AA5295" w:rsidRDefault="00AA5295" w:rsidP="00AA5295">
      <w:pPr>
        <w:numPr>
          <w:ilvl w:val="0"/>
          <w:numId w:val="12"/>
        </w:numPr>
        <w:rPr>
          <w:sz w:val="24"/>
          <w:szCs w:val="24"/>
        </w:rPr>
      </w:pPr>
      <w:r>
        <w:rPr>
          <w:sz w:val="24"/>
          <w:szCs w:val="24"/>
        </w:rPr>
        <w:t>Judicial Case Management LLD</w:t>
      </w:r>
    </w:p>
    <w:p w14:paraId="76E70B8D" w14:textId="2EDCCCF5" w:rsidR="00AA5295" w:rsidRDefault="00AA5295" w:rsidP="00AA5295">
      <w:pPr>
        <w:rPr>
          <w:sz w:val="24"/>
          <w:szCs w:val="24"/>
        </w:rPr>
      </w:pPr>
    </w:p>
    <w:p w14:paraId="60B11A87" w14:textId="77777777" w:rsidR="00E06730" w:rsidRPr="00E06730" w:rsidRDefault="00E06730" w:rsidP="00E06730">
      <w:pPr>
        <w:rPr>
          <w:sz w:val="24"/>
          <w:szCs w:val="24"/>
        </w:rPr>
      </w:pPr>
    </w:p>
    <w:p w14:paraId="0553A41C" w14:textId="77777777" w:rsidR="008C7E96" w:rsidRDefault="008C7E96">
      <w:pPr>
        <w:pStyle w:val="Heading2"/>
      </w:pPr>
      <w:bookmarkStart w:id="5" w:name="_Toc164477528"/>
      <w:r>
        <w:t>Overview</w:t>
      </w:r>
      <w:bookmarkEnd w:id="5"/>
    </w:p>
    <w:p w14:paraId="74CB6B55" w14:textId="77777777" w:rsidR="0069489B" w:rsidRDefault="0069489B" w:rsidP="0069489B"/>
    <w:p w14:paraId="3AE19FAE" w14:textId="5D3B8A00" w:rsidR="0069489B" w:rsidRPr="009B3ECF" w:rsidRDefault="0069489B" w:rsidP="00675858">
      <w:pPr>
        <w:jc w:val="both"/>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 xml:space="preserve">ns made while designing the </w:t>
      </w:r>
      <w:r w:rsidR="00675858">
        <w:rPr>
          <w:sz w:val="24"/>
          <w:szCs w:val="24"/>
        </w:rPr>
        <w:t>Judicial Case Management System</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14:paraId="7CB79D2A" w14:textId="77777777" w:rsidR="009B3ECF" w:rsidRPr="0069489B" w:rsidRDefault="009B3ECF" w:rsidP="0069489B"/>
    <w:p w14:paraId="2B1554FC" w14:textId="77777777" w:rsidR="008C7E96" w:rsidRDefault="008C7E96">
      <w:pPr>
        <w:pStyle w:val="Heading1"/>
      </w:pPr>
      <w:bookmarkStart w:id="6" w:name="_Toc164477529"/>
      <w:r>
        <w:t>Overall Description</w:t>
      </w:r>
      <w:bookmarkEnd w:id="6"/>
    </w:p>
    <w:p w14:paraId="6C6A23C8" w14:textId="77777777" w:rsidR="00C46FC6" w:rsidRDefault="00C46FC6" w:rsidP="00C46FC6">
      <w:pPr>
        <w:autoSpaceDE w:val="0"/>
        <w:autoSpaceDN w:val="0"/>
        <w:adjustRightInd w:val="0"/>
        <w:jc w:val="both"/>
      </w:pPr>
    </w:p>
    <w:p w14:paraId="3EEBA080" w14:textId="4D3E00E3" w:rsidR="00947D6D" w:rsidRPr="0039070F" w:rsidRDefault="00C46FC6" w:rsidP="0039070F">
      <w:pPr>
        <w:widowControl/>
        <w:autoSpaceDE w:val="0"/>
        <w:autoSpaceDN w:val="0"/>
        <w:adjustRightInd w:val="0"/>
        <w:spacing w:line="240" w:lineRule="auto"/>
        <w:jc w:val="both"/>
        <w:rPr>
          <w:sz w:val="24"/>
          <w:szCs w:val="24"/>
        </w:rPr>
      </w:pPr>
      <w:r w:rsidRPr="0039070F">
        <w:rPr>
          <w:sz w:val="24"/>
          <w:szCs w:val="24"/>
        </w:rPr>
        <w:t xml:space="preserve">This document contains the problem statement that the current system is facing which is </w:t>
      </w:r>
      <w:r w:rsidR="00453CAD" w:rsidRPr="0039070F">
        <w:rPr>
          <w:sz w:val="24"/>
          <w:szCs w:val="24"/>
          <w:lang w:val="en-IN" w:eastAsia="en-IN"/>
        </w:rPr>
        <w:t>the law and order is handled manually these days it takes lots of time and energy of the people</w:t>
      </w:r>
      <w:r w:rsidR="00453CAD" w:rsidRPr="0039070F">
        <w:rPr>
          <w:i/>
          <w:iCs/>
          <w:sz w:val="24"/>
          <w:szCs w:val="24"/>
          <w:lang w:val="en-IN" w:eastAsia="en-IN"/>
        </w:rPr>
        <w:t>.</w:t>
      </w:r>
      <w:r w:rsidRPr="0039070F">
        <w:rPr>
          <w:sz w:val="24"/>
          <w:szCs w:val="24"/>
        </w:rPr>
        <w:t xml:space="preserve"> It further contains a list of users of the proposed solution. It also illustrates the needs of the </w:t>
      </w:r>
      <w:r w:rsidR="00453CAD" w:rsidRPr="0039070F">
        <w:rPr>
          <w:sz w:val="24"/>
          <w:szCs w:val="24"/>
        </w:rPr>
        <w:t>users</w:t>
      </w:r>
      <w:r w:rsidRPr="0039070F">
        <w:rPr>
          <w:sz w:val="24"/>
          <w:szCs w:val="24"/>
        </w:rPr>
        <w:t xml:space="preserve"> that were identified in the brainstorming exercise as part of the requirements workshop. It further lists and briefly describes the major features and a brief description the proposed system. </w:t>
      </w:r>
    </w:p>
    <w:p w14:paraId="70791741" w14:textId="77777777" w:rsidR="00947D6D" w:rsidRDefault="00947D6D" w:rsidP="001517F5">
      <w:pPr>
        <w:rPr>
          <w:sz w:val="24"/>
          <w:szCs w:val="24"/>
        </w:rPr>
      </w:pPr>
    </w:p>
    <w:p w14:paraId="707E00C3" w14:textId="634D604D" w:rsidR="00644FC6" w:rsidRDefault="00947D6D" w:rsidP="00067FF4">
      <w:pPr>
        <w:jc w:val="both"/>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w:t>
      </w:r>
      <w:r w:rsidR="00453CAD">
        <w:rPr>
          <w:sz w:val="24"/>
          <w:szCs w:val="24"/>
        </w:rPr>
        <w:t>user</w:t>
      </w:r>
      <w:r>
        <w:rPr>
          <w:sz w:val="24"/>
          <w:szCs w:val="24"/>
        </w:rPr>
        <w:t>s. It provides the detail</w:t>
      </w:r>
      <w:r w:rsidR="00577405" w:rsidRPr="001517F5">
        <w:rPr>
          <w:sz w:val="24"/>
          <w:szCs w:val="24"/>
        </w:rPr>
        <w:t xml:space="preserve"> product functions</w:t>
      </w:r>
      <w:r>
        <w:rPr>
          <w:sz w:val="24"/>
          <w:szCs w:val="24"/>
        </w:rPr>
        <w:t xml:space="preserve"> of </w:t>
      </w:r>
      <w:r w:rsidR="00453CAD">
        <w:rPr>
          <w:sz w:val="24"/>
          <w:szCs w:val="24"/>
        </w:rPr>
        <w:t>Judicial Case Management System</w:t>
      </w:r>
      <w:r>
        <w:rPr>
          <w:sz w:val="24"/>
          <w:szCs w:val="24"/>
        </w:rPr>
        <w:t xml:space="preserve"> with user characteristics permitted</w:t>
      </w:r>
      <w:r w:rsidR="00577405" w:rsidRPr="001517F5">
        <w:rPr>
          <w:sz w:val="24"/>
          <w:szCs w:val="24"/>
        </w:rPr>
        <w:t xml:space="preserve"> constraints, assumptions and dependencies and requirements subsets.</w:t>
      </w:r>
    </w:p>
    <w:p w14:paraId="2CF02543" w14:textId="77777777" w:rsidR="00947D6D" w:rsidRDefault="00947D6D" w:rsidP="001517F5">
      <w:pPr>
        <w:rPr>
          <w:sz w:val="24"/>
          <w:szCs w:val="24"/>
        </w:rPr>
      </w:pPr>
    </w:p>
    <w:p w14:paraId="13D24EE3" w14:textId="77777777" w:rsidR="00947D6D" w:rsidRDefault="00947D6D" w:rsidP="001517F5">
      <w:pPr>
        <w:rPr>
          <w:sz w:val="24"/>
          <w:szCs w:val="24"/>
        </w:rPr>
      </w:pPr>
    </w:p>
    <w:p w14:paraId="06292240" w14:textId="77777777" w:rsidR="00947D6D" w:rsidRDefault="00947D6D" w:rsidP="001517F5">
      <w:pPr>
        <w:rPr>
          <w:sz w:val="24"/>
          <w:szCs w:val="24"/>
        </w:rPr>
      </w:pPr>
    </w:p>
    <w:p w14:paraId="7313A52C" w14:textId="77777777" w:rsidR="00947D6D" w:rsidRPr="001517F5" w:rsidRDefault="00947D6D" w:rsidP="001517F5">
      <w:pPr>
        <w:rPr>
          <w:sz w:val="24"/>
          <w:szCs w:val="24"/>
        </w:rPr>
      </w:pPr>
    </w:p>
    <w:p w14:paraId="53B48477" w14:textId="77777777" w:rsidR="008C7E96" w:rsidRDefault="008C7E96">
      <w:pPr>
        <w:pStyle w:val="Heading1"/>
      </w:pPr>
      <w:bookmarkStart w:id="7" w:name="_Toc164477530"/>
      <w:r>
        <w:lastRenderedPageBreak/>
        <w:t>Specific Requirements</w:t>
      </w:r>
      <w:bookmarkEnd w:id="7"/>
      <w:r>
        <w:t xml:space="preserve"> </w:t>
      </w:r>
    </w:p>
    <w:p w14:paraId="4F4AB042" w14:textId="77777777" w:rsidR="008F32C3" w:rsidRDefault="008F32C3" w:rsidP="008F32C3"/>
    <w:p w14:paraId="7F58A472" w14:textId="77777777" w:rsidR="00987519" w:rsidRDefault="00987519" w:rsidP="008F32C3">
      <w:pPr>
        <w:rPr>
          <w:sz w:val="24"/>
          <w:szCs w:val="24"/>
        </w:rPr>
      </w:pPr>
      <w:r w:rsidRPr="00987519">
        <w:rPr>
          <w:sz w:val="24"/>
          <w:szCs w:val="24"/>
        </w:rPr>
        <w:t xml:space="preserve">The specific requirements are </w:t>
      </w:r>
      <w:r w:rsidR="00C9402F">
        <w:rPr>
          <w:sz w:val="24"/>
          <w:szCs w:val="24"/>
        </w:rPr>
        <w:t>–</w:t>
      </w:r>
    </w:p>
    <w:p w14:paraId="06A9ACC4" w14:textId="77777777" w:rsidR="00C9402F" w:rsidRPr="00987519" w:rsidRDefault="00C9402F" w:rsidP="008F32C3">
      <w:pPr>
        <w:rPr>
          <w:sz w:val="24"/>
          <w:szCs w:val="24"/>
        </w:rPr>
      </w:pPr>
    </w:p>
    <w:p w14:paraId="36559EB7" w14:textId="77777777" w:rsidR="008C7E96" w:rsidRDefault="008C7E96">
      <w:pPr>
        <w:pStyle w:val="Heading2"/>
      </w:pPr>
      <w:bookmarkStart w:id="8" w:name="_Toc164477531"/>
      <w:r>
        <w:t>Functionality</w:t>
      </w:r>
      <w:bookmarkEnd w:id="8"/>
    </w:p>
    <w:p w14:paraId="0DB69F36" w14:textId="77777777" w:rsidR="006F2F2E" w:rsidRDefault="006F2F2E" w:rsidP="006F2F2E">
      <w:pPr>
        <w:ind w:left="720"/>
      </w:pPr>
    </w:p>
    <w:p w14:paraId="32068E18" w14:textId="77777777" w:rsidR="00EC1BAB" w:rsidRDefault="00EC1BAB" w:rsidP="00856E3F">
      <w:pPr>
        <w:rPr>
          <w:sz w:val="24"/>
          <w:szCs w:val="24"/>
        </w:rPr>
      </w:pPr>
      <w:r w:rsidRPr="00856E3F">
        <w:rPr>
          <w:sz w:val="24"/>
          <w:szCs w:val="24"/>
        </w:rPr>
        <w:t>Introduction –</w:t>
      </w:r>
    </w:p>
    <w:p w14:paraId="40860064" w14:textId="77777777" w:rsidR="00856E3F" w:rsidRPr="00856E3F" w:rsidRDefault="00856E3F" w:rsidP="00856E3F">
      <w:pPr>
        <w:rPr>
          <w:sz w:val="24"/>
          <w:szCs w:val="24"/>
        </w:rPr>
      </w:pPr>
    </w:p>
    <w:p w14:paraId="6FC9D5B7" w14:textId="24E14295" w:rsidR="00EC1BAB" w:rsidRPr="00534425" w:rsidRDefault="00EC1BAB" w:rsidP="00856E3F">
      <w:r w:rsidRPr="00856E3F">
        <w:rPr>
          <w:sz w:val="24"/>
          <w:szCs w:val="24"/>
        </w:rPr>
        <w:t xml:space="preserve">This subsection contains the requirements for the </w:t>
      </w:r>
      <w:r w:rsidR="006D21D0">
        <w:rPr>
          <w:sz w:val="24"/>
          <w:szCs w:val="24"/>
        </w:rPr>
        <w:t>Judicial Case Management system</w:t>
      </w:r>
      <w:r w:rsidR="00D91BF5">
        <w:rPr>
          <w:sz w:val="24"/>
          <w:szCs w:val="24"/>
        </w:rPr>
        <w:t>.</w:t>
      </w:r>
      <w:r w:rsidRPr="00534425">
        <w:t xml:space="preserve"> </w:t>
      </w:r>
    </w:p>
    <w:p w14:paraId="2D18C212" w14:textId="77777777" w:rsidR="00EC1BAB" w:rsidRDefault="00EC1BAB" w:rsidP="00EC1BAB">
      <w:pPr>
        <w:pStyle w:val="BodyText"/>
      </w:pPr>
    </w:p>
    <w:p w14:paraId="29D9F84B" w14:textId="47E51BE6" w:rsidR="00EC1BAB" w:rsidRPr="008964EE" w:rsidRDefault="0097134A" w:rsidP="00EC1BAB">
      <w:pPr>
        <w:pStyle w:val="Heading3"/>
        <w:rPr>
          <w:b/>
        </w:rPr>
      </w:pPr>
      <w:bookmarkStart w:id="9" w:name="_Toc164477532"/>
      <w:r>
        <w:rPr>
          <w:b/>
        </w:rPr>
        <w:t>Login</w:t>
      </w:r>
      <w:r w:rsidR="00EC1BAB" w:rsidRPr="008964EE">
        <w:rPr>
          <w:b/>
        </w:rPr>
        <w:t>.</w:t>
      </w:r>
      <w:bookmarkEnd w:id="9"/>
    </w:p>
    <w:p w14:paraId="2A17213A" w14:textId="77777777" w:rsidR="00EC1BAB" w:rsidRPr="00760975" w:rsidRDefault="00EC1BAB" w:rsidP="00EC1BAB">
      <w:pPr>
        <w:ind w:left="720"/>
      </w:pPr>
    </w:p>
    <w:p w14:paraId="54626897" w14:textId="4CD402EC" w:rsidR="00EC1BAB" w:rsidRDefault="00EC1BAB" w:rsidP="00EC1BAB">
      <w:pPr>
        <w:pStyle w:val="Heading4"/>
        <w:rPr>
          <w:rFonts w:ascii="Times New Roman" w:hAnsi="Times New Roman"/>
          <w:sz w:val="24"/>
          <w:szCs w:val="24"/>
        </w:rPr>
      </w:pPr>
      <w:r w:rsidRPr="00C3680D">
        <w:rPr>
          <w:rFonts w:ascii="Times New Roman" w:hAnsi="Times New Roman"/>
          <w:sz w:val="24"/>
          <w:szCs w:val="24"/>
        </w:rPr>
        <w:t xml:space="preserve">The system shall </w:t>
      </w:r>
      <w:r w:rsidR="000D3590">
        <w:rPr>
          <w:rFonts w:ascii="Times New Roman" w:hAnsi="Times New Roman"/>
          <w:sz w:val="24"/>
          <w:szCs w:val="24"/>
        </w:rPr>
        <w:t xml:space="preserve">allow login to the system using </w:t>
      </w:r>
      <w:r w:rsidR="000D3590" w:rsidRPr="000D3590">
        <w:rPr>
          <w:rFonts w:ascii="Times New Roman" w:hAnsi="Times New Roman"/>
          <w:sz w:val="24"/>
          <w:szCs w:val="24"/>
        </w:rPr>
        <w:t>credentials</w:t>
      </w:r>
      <w:r w:rsidR="000D3590">
        <w:rPr>
          <w:rFonts w:ascii="Times New Roman" w:hAnsi="Times New Roman"/>
          <w:sz w:val="24"/>
          <w:szCs w:val="24"/>
        </w:rPr>
        <w:t>.</w:t>
      </w:r>
      <w:r w:rsidR="000D3590" w:rsidRPr="000D3590">
        <w:rPr>
          <w:rFonts w:ascii="Times New Roman" w:hAnsi="Times New Roman"/>
          <w:sz w:val="24"/>
          <w:szCs w:val="24"/>
        </w:rPr>
        <w:t xml:space="preserve"> </w:t>
      </w:r>
    </w:p>
    <w:p w14:paraId="3F828EDC" w14:textId="0EAF6152" w:rsidR="00DB301D" w:rsidRDefault="00DB301D" w:rsidP="00DB301D"/>
    <w:p w14:paraId="0AFD6963" w14:textId="67C71811" w:rsidR="00DB301D" w:rsidRPr="00D65FDD" w:rsidRDefault="00DB301D" w:rsidP="00DB301D">
      <w:pPr>
        <w:pStyle w:val="Heading3"/>
        <w:rPr>
          <w:b/>
        </w:rPr>
      </w:pPr>
      <w:r w:rsidRPr="00D65FDD">
        <w:rPr>
          <w:b/>
        </w:rPr>
        <w:t xml:space="preserve">Maintain </w:t>
      </w:r>
      <w:r w:rsidR="00AE11A3">
        <w:rPr>
          <w:b/>
        </w:rPr>
        <w:t>user</w:t>
      </w:r>
      <w:r w:rsidRPr="00D65FDD">
        <w:rPr>
          <w:b/>
        </w:rPr>
        <w:t xml:space="preserve"> profile.</w:t>
      </w:r>
    </w:p>
    <w:p w14:paraId="36C0A90C" w14:textId="77777777" w:rsidR="00DB301D" w:rsidRDefault="00DB301D" w:rsidP="00DB301D"/>
    <w:p w14:paraId="18220009" w14:textId="77777777" w:rsidR="00DB301D" w:rsidRPr="0024211A" w:rsidRDefault="00DB301D" w:rsidP="00AE11A3">
      <w:pPr>
        <w:pStyle w:val="Heading4"/>
        <w:rPr>
          <w:rFonts w:ascii="Times New Roman" w:hAnsi="Times New Roman"/>
          <w:sz w:val="24"/>
          <w:szCs w:val="24"/>
        </w:rPr>
      </w:pPr>
      <w:r w:rsidRPr="0024211A">
        <w:rPr>
          <w:rFonts w:ascii="Times New Roman" w:hAnsi="Times New Roman"/>
          <w:sz w:val="24"/>
          <w:szCs w:val="24"/>
        </w:rPr>
        <w:t>The system shall allow user to create profile and set his credential.</w:t>
      </w:r>
    </w:p>
    <w:p w14:paraId="15E55D36" w14:textId="77777777" w:rsidR="00DB301D" w:rsidRPr="0024211A" w:rsidRDefault="00DB301D" w:rsidP="00AE11A3">
      <w:pPr>
        <w:pStyle w:val="Heading4"/>
        <w:rPr>
          <w:rFonts w:ascii="Times New Roman" w:hAnsi="Times New Roman"/>
          <w:sz w:val="24"/>
          <w:szCs w:val="24"/>
        </w:rPr>
      </w:pPr>
      <w:r w:rsidRPr="0024211A">
        <w:rPr>
          <w:rFonts w:ascii="Times New Roman" w:hAnsi="Times New Roman"/>
          <w:sz w:val="24"/>
          <w:szCs w:val="24"/>
        </w:rPr>
        <w:t>The system shall authenticate user credentials to view the profile.</w:t>
      </w:r>
    </w:p>
    <w:p w14:paraId="72E39E5A" w14:textId="77777777" w:rsidR="00DB301D" w:rsidRPr="009141C0" w:rsidRDefault="00DB301D" w:rsidP="00AE11A3">
      <w:pPr>
        <w:pStyle w:val="Heading4"/>
      </w:pPr>
      <w:r w:rsidRPr="0024211A">
        <w:rPr>
          <w:rFonts w:ascii="Times New Roman" w:hAnsi="Times New Roman"/>
          <w:sz w:val="24"/>
          <w:szCs w:val="24"/>
        </w:rPr>
        <w:t>The system shall allow user to update the profile information</w:t>
      </w:r>
      <w:r w:rsidRPr="008E5734">
        <w:t>.</w:t>
      </w:r>
    </w:p>
    <w:p w14:paraId="793540A1" w14:textId="77777777" w:rsidR="00DB301D" w:rsidRPr="00DB301D" w:rsidRDefault="00DB301D" w:rsidP="00DB301D"/>
    <w:p w14:paraId="52009E77" w14:textId="69FF3C28" w:rsidR="00EC1BAB" w:rsidRPr="009649E7" w:rsidRDefault="00EC1BAB" w:rsidP="00EC1BAB">
      <w:pPr>
        <w:pStyle w:val="Heading3"/>
        <w:rPr>
          <w:b/>
        </w:rPr>
      </w:pPr>
      <w:bookmarkStart w:id="10" w:name="_Toc164477533"/>
      <w:r w:rsidRPr="009649E7">
        <w:rPr>
          <w:b/>
        </w:rPr>
        <w:t xml:space="preserve">Provide </w:t>
      </w:r>
      <w:r w:rsidR="001A655C">
        <w:rPr>
          <w:b/>
        </w:rPr>
        <w:t>Case registration</w:t>
      </w:r>
      <w:r w:rsidRPr="009649E7">
        <w:rPr>
          <w:b/>
        </w:rPr>
        <w:t>.</w:t>
      </w:r>
      <w:bookmarkEnd w:id="10"/>
    </w:p>
    <w:p w14:paraId="7CCC2AB8" w14:textId="77777777" w:rsidR="00EC1BAB" w:rsidRPr="00EE0A3D" w:rsidRDefault="00EC1BAB" w:rsidP="00EC1BAB">
      <w:pPr>
        <w:rPr>
          <w:sz w:val="24"/>
          <w:szCs w:val="24"/>
        </w:rPr>
      </w:pPr>
    </w:p>
    <w:p w14:paraId="160CB974" w14:textId="223E5407" w:rsidR="0019192D" w:rsidRDefault="001A655C" w:rsidP="00EC1BAB">
      <w:pPr>
        <w:pStyle w:val="Heading4"/>
        <w:rPr>
          <w:rFonts w:ascii="Times New Roman" w:hAnsi="Times New Roman"/>
          <w:sz w:val="24"/>
          <w:szCs w:val="24"/>
        </w:rPr>
      </w:pPr>
      <w:r w:rsidRPr="0024211A">
        <w:rPr>
          <w:rFonts w:ascii="Times New Roman" w:hAnsi="Times New Roman"/>
          <w:sz w:val="24"/>
          <w:szCs w:val="24"/>
        </w:rPr>
        <w:t xml:space="preserve">The system shall allow </w:t>
      </w:r>
      <w:r w:rsidR="002354DC">
        <w:rPr>
          <w:rFonts w:ascii="Times New Roman" w:hAnsi="Times New Roman"/>
          <w:sz w:val="24"/>
          <w:szCs w:val="24"/>
        </w:rPr>
        <w:t>public/client</w:t>
      </w:r>
      <w:r w:rsidRPr="0024211A">
        <w:rPr>
          <w:rFonts w:ascii="Times New Roman" w:hAnsi="Times New Roman"/>
          <w:sz w:val="24"/>
          <w:szCs w:val="24"/>
        </w:rPr>
        <w:t xml:space="preserve"> to </w:t>
      </w:r>
      <w:r w:rsidR="0019192D">
        <w:rPr>
          <w:rFonts w:ascii="Times New Roman" w:hAnsi="Times New Roman"/>
          <w:sz w:val="24"/>
          <w:szCs w:val="24"/>
        </w:rPr>
        <w:t>register new case.</w:t>
      </w:r>
    </w:p>
    <w:p w14:paraId="16D44888" w14:textId="656E4B2E" w:rsidR="001A655C" w:rsidRDefault="0019192D" w:rsidP="00EC1BAB">
      <w:pPr>
        <w:pStyle w:val="Heading4"/>
        <w:rPr>
          <w:rFonts w:ascii="Times New Roman" w:hAnsi="Times New Roman"/>
          <w:sz w:val="24"/>
          <w:szCs w:val="24"/>
        </w:rPr>
      </w:pPr>
      <w:r w:rsidRPr="0024211A">
        <w:rPr>
          <w:rFonts w:ascii="Times New Roman" w:hAnsi="Times New Roman"/>
          <w:sz w:val="24"/>
          <w:szCs w:val="24"/>
        </w:rPr>
        <w:t xml:space="preserve">The system shall allow </w:t>
      </w:r>
      <w:r w:rsidR="002354DC">
        <w:rPr>
          <w:rFonts w:ascii="Times New Roman" w:hAnsi="Times New Roman"/>
          <w:sz w:val="24"/>
          <w:szCs w:val="24"/>
        </w:rPr>
        <w:t>public/client</w:t>
      </w:r>
      <w:r w:rsidRPr="0024211A">
        <w:rPr>
          <w:rFonts w:ascii="Times New Roman" w:hAnsi="Times New Roman"/>
          <w:sz w:val="24"/>
          <w:szCs w:val="24"/>
        </w:rPr>
        <w:t xml:space="preserve"> to </w:t>
      </w:r>
      <w:r>
        <w:rPr>
          <w:rFonts w:ascii="Times New Roman" w:hAnsi="Times New Roman"/>
          <w:sz w:val="24"/>
          <w:szCs w:val="24"/>
        </w:rPr>
        <w:t>add and change lawyer.</w:t>
      </w:r>
      <w:r w:rsidR="001A655C" w:rsidRPr="00EE0A3D">
        <w:rPr>
          <w:rFonts w:ascii="Times New Roman" w:hAnsi="Times New Roman"/>
          <w:sz w:val="24"/>
          <w:szCs w:val="24"/>
        </w:rPr>
        <w:t xml:space="preserve"> </w:t>
      </w:r>
    </w:p>
    <w:p w14:paraId="259F1F6C" w14:textId="7B62D24D"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 xml:space="preserve">The system shall provide </w:t>
      </w:r>
      <w:r w:rsidR="002E03EA">
        <w:rPr>
          <w:rFonts w:ascii="Times New Roman" w:hAnsi="Times New Roman"/>
          <w:sz w:val="24"/>
          <w:szCs w:val="24"/>
        </w:rPr>
        <w:t>search facility</w:t>
      </w:r>
      <w:r w:rsidRPr="00EE0A3D">
        <w:rPr>
          <w:rFonts w:ascii="Times New Roman" w:hAnsi="Times New Roman"/>
          <w:sz w:val="24"/>
          <w:szCs w:val="24"/>
        </w:rPr>
        <w:t xml:space="preserve"> to see </w:t>
      </w:r>
      <w:r w:rsidR="0019192D">
        <w:rPr>
          <w:rFonts w:ascii="Times New Roman" w:hAnsi="Times New Roman"/>
          <w:sz w:val="24"/>
          <w:szCs w:val="24"/>
        </w:rPr>
        <w:t>lawyer</w:t>
      </w:r>
      <w:r w:rsidRPr="00EE0A3D">
        <w:rPr>
          <w:rFonts w:ascii="Times New Roman" w:hAnsi="Times New Roman"/>
          <w:sz w:val="24"/>
          <w:szCs w:val="24"/>
        </w:rPr>
        <w:t xml:space="preserve"> details.</w:t>
      </w:r>
    </w:p>
    <w:p w14:paraId="64854BEC" w14:textId="77777777" w:rsidR="00EC1BAB" w:rsidRDefault="00EC1BAB" w:rsidP="00EC1BAB"/>
    <w:p w14:paraId="47C49086" w14:textId="77777777" w:rsidR="00EC1BAB" w:rsidRPr="00F360A3" w:rsidRDefault="00EC1BAB" w:rsidP="00EC1BAB">
      <w:pPr>
        <w:pStyle w:val="Heading3"/>
        <w:rPr>
          <w:b/>
        </w:rPr>
      </w:pPr>
      <w:bookmarkStart w:id="11" w:name="_Toc164477535"/>
      <w:r w:rsidRPr="00F360A3">
        <w:rPr>
          <w:b/>
        </w:rPr>
        <w:t>Provide Search facility.</w:t>
      </w:r>
      <w:bookmarkEnd w:id="11"/>
    </w:p>
    <w:p w14:paraId="5AE94513" w14:textId="77777777" w:rsidR="00AA6525" w:rsidRDefault="00AA6525" w:rsidP="00EC1BAB"/>
    <w:p w14:paraId="420BCAB6" w14:textId="3A5A9D04" w:rsidR="00EC1BAB" w:rsidRPr="000B5A27" w:rsidRDefault="00EC1BAB" w:rsidP="000B5A27">
      <w:pPr>
        <w:pStyle w:val="Heading4"/>
        <w:rPr>
          <w:rFonts w:ascii="Times New Roman" w:hAnsi="Times New Roman"/>
          <w:sz w:val="24"/>
          <w:szCs w:val="24"/>
        </w:rPr>
      </w:pPr>
      <w:r w:rsidRPr="000B5A27">
        <w:rPr>
          <w:rFonts w:ascii="Times New Roman" w:hAnsi="Times New Roman"/>
          <w:sz w:val="24"/>
          <w:szCs w:val="24"/>
        </w:rPr>
        <w:t xml:space="preserve">The system shall </w:t>
      </w:r>
      <w:r w:rsidR="000B5A27" w:rsidRPr="000B5A27">
        <w:rPr>
          <w:rFonts w:ascii="Times New Roman" w:hAnsi="Times New Roman"/>
          <w:sz w:val="24"/>
          <w:szCs w:val="24"/>
        </w:rPr>
        <w:t>allow search by lawyer name, case type and case win percentage.</w:t>
      </w:r>
    </w:p>
    <w:p w14:paraId="30EAFAE3" w14:textId="68BE5642" w:rsidR="00EC1BAB" w:rsidRPr="000B5A27" w:rsidRDefault="00EC1BAB" w:rsidP="000B5A27">
      <w:pPr>
        <w:pStyle w:val="Heading4"/>
        <w:rPr>
          <w:rFonts w:ascii="Times New Roman" w:hAnsi="Times New Roman"/>
          <w:sz w:val="24"/>
          <w:szCs w:val="24"/>
        </w:rPr>
      </w:pPr>
      <w:r w:rsidRPr="000B5A27">
        <w:rPr>
          <w:rFonts w:ascii="Times New Roman" w:hAnsi="Times New Roman"/>
          <w:sz w:val="24"/>
          <w:szCs w:val="24"/>
        </w:rPr>
        <w:t xml:space="preserve">The system shall enable </w:t>
      </w:r>
      <w:r w:rsidR="002354DC">
        <w:rPr>
          <w:rFonts w:ascii="Times New Roman" w:hAnsi="Times New Roman"/>
          <w:sz w:val="24"/>
          <w:szCs w:val="24"/>
        </w:rPr>
        <w:t>public/client</w:t>
      </w:r>
      <w:r w:rsidRPr="000B5A27">
        <w:rPr>
          <w:rFonts w:ascii="Times New Roman" w:hAnsi="Times New Roman"/>
          <w:sz w:val="24"/>
          <w:szCs w:val="24"/>
        </w:rPr>
        <w:t xml:space="preserve"> to select options on the screen to search.</w:t>
      </w:r>
    </w:p>
    <w:p w14:paraId="56DECC21" w14:textId="518EA45C" w:rsidR="00EC1BAB" w:rsidRPr="000B5A27" w:rsidRDefault="00EC1BAB" w:rsidP="000B5A27">
      <w:pPr>
        <w:pStyle w:val="Heading4"/>
        <w:rPr>
          <w:rFonts w:ascii="Times New Roman" w:hAnsi="Times New Roman"/>
          <w:sz w:val="24"/>
          <w:szCs w:val="24"/>
        </w:rPr>
      </w:pPr>
      <w:r w:rsidRPr="000B5A27">
        <w:rPr>
          <w:rFonts w:ascii="Times New Roman" w:hAnsi="Times New Roman"/>
          <w:sz w:val="24"/>
          <w:szCs w:val="24"/>
        </w:rPr>
        <w:t xml:space="preserve">The system shall display all the matching </w:t>
      </w:r>
      <w:r w:rsidR="002E03EA" w:rsidRPr="000B5A27">
        <w:rPr>
          <w:rFonts w:ascii="Times New Roman" w:hAnsi="Times New Roman"/>
          <w:sz w:val="24"/>
          <w:szCs w:val="24"/>
        </w:rPr>
        <w:t>lawyer details</w:t>
      </w:r>
      <w:r w:rsidRPr="000B5A27">
        <w:rPr>
          <w:rFonts w:ascii="Times New Roman" w:hAnsi="Times New Roman"/>
          <w:sz w:val="24"/>
          <w:szCs w:val="24"/>
        </w:rPr>
        <w:t xml:space="preserve"> based on the search</w:t>
      </w:r>
    </w:p>
    <w:p w14:paraId="7E435429" w14:textId="4605CB6F" w:rsidR="00EC1BAB" w:rsidRPr="000B5A27" w:rsidRDefault="00EC1BAB" w:rsidP="000B5A27">
      <w:pPr>
        <w:pStyle w:val="Heading4"/>
        <w:rPr>
          <w:rFonts w:ascii="Times New Roman" w:hAnsi="Times New Roman"/>
          <w:sz w:val="24"/>
          <w:szCs w:val="24"/>
        </w:rPr>
      </w:pPr>
      <w:r w:rsidRPr="000B5A27">
        <w:rPr>
          <w:rFonts w:ascii="Times New Roman" w:hAnsi="Times New Roman"/>
          <w:sz w:val="24"/>
          <w:szCs w:val="24"/>
        </w:rPr>
        <w:t xml:space="preserve">The system shall display only </w:t>
      </w:r>
      <w:r w:rsidR="00A40FC7">
        <w:rPr>
          <w:rFonts w:ascii="Times New Roman" w:hAnsi="Times New Roman"/>
          <w:sz w:val="24"/>
          <w:szCs w:val="24"/>
        </w:rPr>
        <w:t>5</w:t>
      </w:r>
      <w:r w:rsidRPr="000B5A27">
        <w:rPr>
          <w:rFonts w:ascii="Times New Roman" w:hAnsi="Times New Roman"/>
          <w:sz w:val="24"/>
          <w:szCs w:val="24"/>
        </w:rPr>
        <w:t xml:space="preserve"> matching </w:t>
      </w:r>
      <w:r w:rsidR="000B5A27" w:rsidRPr="000B5A27">
        <w:rPr>
          <w:rFonts w:ascii="Times New Roman" w:hAnsi="Times New Roman"/>
          <w:sz w:val="24"/>
          <w:szCs w:val="24"/>
        </w:rPr>
        <w:t>results</w:t>
      </w:r>
      <w:r w:rsidRPr="000B5A27">
        <w:rPr>
          <w:rFonts w:ascii="Times New Roman" w:hAnsi="Times New Roman"/>
          <w:sz w:val="24"/>
          <w:szCs w:val="24"/>
        </w:rPr>
        <w:t xml:space="preserve"> on the current screen.</w:t>
      </w:r>
    </w:p>
    <w:p w14:paraId="4D66AA30" w14:textId="77777777" w:rsidR="00EC1BAB" w:rsidRPr="000B5A27" w:rsidRDefault="00EC1BAB" w:rsidP="000B5A27">
      <w:pPr>
        <w:pStyle w:val="Heading4"/>
        <w:rPr>
          <w:rFonts w:ascii="Times New Roman" w:hAnsi="Times New Roman"/>
          <w:sz w:val="24"/>
          <w:szCs w:val="24"/>
        </w:rPr>
      </w:pPr>
      <w:r w:rsidRPr="000B5A27">
        <w:rPr>
          <w:rFonts w:ascii="Times New Roman" w:hAnsi="Times New Roman"/>
          <w:sz w:val="24"/>
          <w:szCs w:val="24"/>
        </w:rPr>
        <w:t>The system shall enable user to navigate between the search results.</w:t>
      </w:r>
    </w:p>
    <w:p w14:paraId="55048D19" w14:textId="439C825C" w:rsidR="00EC1BAB" w:rsidRPr="000B5A27" w:rsidRDefault="00EC1BAB" w:rsidP="000B5A27">
      <w:pPr>
        <w:pStyle w:val="Heading4"/>
        <w:rPr>
          <w:rFonts w:ascii="Times New Roman" w:hAnsi="Times New Roman"/>
          <w:sz w:val="24"/>
          <w:szCs w:val="24"/>
        </w:rPr>
      </w:pPr>
      <w:r w:rsidRPr="000B5A27">
        <w:rPr>
          <w:rFonts w:ascii="Times New Roman" w:hAnsi="Times New Roman"/>
          <w:sz w:val="24"/>
          <w:szCs w:val="24"/>
        </w:rPr>
        <w:t xml:space="preserve">The system shall notify the </w:t>
      </w:r>
      <w:r w:rsidR="002354DC">
        <w:rPr>
          <w:rFonts w:ascii="Times New Roman" w:hAnsi="Times New Roman"/>
          <w:sz w:val="24"/>
          <w:szCs w:val="24"/>
        </w:rPr>
        <w:t>public/client</w:t>
      </w:r>
      <w:r w:rsidRPr="000B5A27">
        <w:rPr>
          <w:rFonts w:ascii="Times New Roman" w:hAnsi="Times New Roman"/>
          <w:sz w:val="24"/>
          <w:szCs w:val="24"/>
        </w:rPr>
        <w:t xml:space="preserve"> when no matching product is found on the </w:t>
      </w:r>
      <w:r w:rsidRPr="000B5A27">
        <w:rPr>
          <w:rFonts w:ascii="Times New Roman" w:hAnsi="Times New Roman"/>
          <w:sz w:val="24"/>
          <w:szCs w:val="24"/>
        </w:rPr>
        <w:lastRenderedPageBreak/>
        <w:t>search.</w:t>
      </w:r>
    </w:p>
    <w:p w14:paraId="2AA5DC6A" w14:textId="77777777" w:rsidR="00EC1BAB" w:rsidRPr="00AA6525" w:rsidRDefault="00EC1BAB" w:rsidP="00EC1BAB">
      <w:pPr>
        <w:rPr>
          <w:sz w:val="24"/>
          <w:szCs w:val="24"/>
        </w:rPr>
      </w:pPr>
    </w:p>
    <w:p w14:paraId="38058A4D" w14:textId="77777777" w:rsidR="00EC1BAB" w:rsidRPr="000B1033" w:rsidRDefault="00EC1BAB" w:rsidP="00EC1BAB"/>
    <w:p w14:paraId="091E157F" w14:textId="06CB9FFD" w:rsidR="00EC1BAB" w:rsidRPr="00A016C0" w:rsidRDefault="00EC1BAB" w:rsidP="00EC1BAB">
      <w:pPr>
        <w:pStyle w:val="Heading3"/>
        <w:rPr>
          <w:b/>
        </w:rPr>
      </w:pPr>
      <w:bookmarkStart w:id="12" w:name="_Toc164477537"/>
      <w:r w:rsidRPr="00A016C0">
        <w:rPr>
          <w:b/>
        </w:rPr>
        <w:t xml:space="preserve">Provide </w:t>
      </w:r>
      <w:bookmarkEnd w:id="12"/>
      <w:r w:rsidR="00E33EB5">
        <w:rPr>
          <w:b/>
        </w:rPr>
        <w:t>Case status report</w:t>
      </w:r>
    </w:p>
    <w:p w14:paraId="622B66E0" w14:textId="77777777" w:rsidR="00EC1BAB" w:rsidRDefault="00EC1BAB" w:rsidP="00EC1BAB">
      <w:pPr>
        <w:pStyle w:val="Heading3"/>
        <w:numPr>
          <w:ilvl w:val="0"/>
          <w:numId w:val="0"/>
        </w:numPr>
      </w:pPr>
      <w:bookmarkStart w:id="13" w:name="_Toc164477538"/>
      <w:r>
        <w:t>.</w:t>
      </w:r>
      <w:bookmarkEnd w:id="13"/>
    </w:p>
    <w:p w14:paraId="169E9E73" w14:textId="132CC6DA" w:rsidR="00EC1BAB" w:rsidRPr="003A0FCA" w:rsidRDefault="00EC1BAB" w:rsidP="003A0FCA">
      <w:pPr>
        <w:pStyle w:val="Heading4"/>
        <w:rPr>
          <w:rFonts w:ascii="Times New Roman" w:hAnsi="Times New Roman"/>
          <w:sz w:val="24"/>
          <w:szCs w:val="24"/>
        </w:rPr>
      </w:pPr>
      <w:r w:rsidRPr="003A0FCA">
        <w:rPr>
          <w:rFonts w:ascii="Times New Roman" w:hAnsi="Times New Roman"/>
          <w:sz w:val="24"/>
          <w:szCs w:val="24"/>
        </w:rPr>
        <w:t xml:space="preserve">The system shall allow </w:t>
      </w:r>
      <w:r w:rsidR="00843E25" w:rsidRPr="003A0FCA">
        <w:rPr>
          <w:rFonts w:ascii="Times New Roman" w:hAnsi="Times New Roman"/>
          <w:sz w:val="24"/>
          <w:szCs w:val="24"/>
        </w:rPr>
        <w:t>public/client</w:t>
      </w:r>
      <w:r w:rsidRPr="003A0FCA">
        <w:rPr>
          <w:rFonts w:ascii="Times New Roman" w:hAnsi="Times New Roman"/>
          <w:sz w:val="24"/>
          <w:szCs w:val="24"/>
        </w:rPr>
        <w:t xml:space="preserve"> to select the </w:t>
      </w:r>
      <w:r w:rsidR="00E33EB5" w:rsidRPr="003A0FCA">
        <w:rPr>
          <w:rFonts w:ascii="Times New Roman" w:hAnsi="Times New Roman"/>
          <w:sz w:val="24"/>
          <w:szCs w:val="24"/>
        </w:rPr>
        <w:t>case</w:t>
      </w:r>
      <w:r w:rsidRPr="003A0FCA">
        <w:rPr>
          <w:rFonts w:ascii="Times New Roman" w:hAnsi="Times New Roman"/>
          <w:sz w:val="24"/>
          <w:szCs w:val="24"/>
        </w:rPr>
        <w:t xml:space="preserve"> from the </w:t>
      </w:r>
      <w:r w:rsidR="00E33EB5" w:rsidRPr="003A0FCA">
        <w:rPr>
          <w:rFonts w:ascii="Times New Roman" w:hAnsi="Times New Roman"/>
          <w:sz w:val="24"/>
          <w:szCs w:val="24"/>
        </w:rPr>
        <w:t>case list</w:t>
      </w:r>
      <w:r w:rsidRPr="003A0FCA">
        <w:rPr>
          <w:rFonts w:ascii="Times New Roman" w:hAnsi="Times New Roman"/>
          <w:sz w:val="24"/>
          <w:szCs w:val="24"/>
        </w:rPr>
        <w:t>.</w:t>
      </w:r>
    </w:p>
    <w:p w14:paraId="25F3CC89" w14:textId="3CC3F8D7" w:rsidR="00EC1BAB" w:rsidRPr="003A0FCA" w:rsidRDefault="00EC1BAB" w:rsidP="003A0FCA">
      <w:pPr>
        <w:pStyle w:val="Heading4"/>
        <w:rPr>
          <w:rFonts w:ascii="Times New Roman" w:hAnsi="Times New Roman"/>
          <w:sz w:val="24"/>
          <w:szCs w:val="24"/>
        </w:rPr>
      </w:pPr>
      <w:r w:rsidRPr="003A0FCA">
        <w:rPr>
          <w:rFonts w:ascii="Times New Roman" w:hAnsi="Times New Roman"/>
          <w:sz w:val="24"/>
          <w:szCs w:val="24"/>
        </w:rPr>
        <w:t xml:space="preserve">The system shall display the detailed information about the selected </w:t>
      </w:r>
      <w:r w:rsidR="00E33EB5" w:rsidRPr="003A0FCA">
        <w:rPr>
          <w:rFonts w:ascii="Times New Roman" w:hAnsi="Times New Roman"/>
          <w:sz w:val="24"/>
          <w:szCs w:val="24"/>
        </w:rPr>
        <w:t>case</w:t>
      </w:r>
      <w:r w:rsidRPr="003A0FCA">
        <w:rPr>
          <w:rFonts w:ascii="Times New Roman" w:hAnsi="Times New Roman"/>
          <w:sz w:val="24"/>
          <w:szCs w:val="24"/>
        </w:rPr>
        <w:t>.</w:t>
      </w:r>
    </w:p>
    <w:p w14:paraId="67F6C3BF" w14:textId="796E1160" w:rsidR="00EC1BAB" w:rsidRPr="003A0FCA" w:rsidRDefault="00EC1BAB" w:rsidP="003A0FCA">
      <w:pPr>
        <w:pStyle w:val="Heading4"/>
        <w:rPr>
          <w:rFonts w:ascii="Times New Roman" w:hAnsi="Times New Roman"/>
          <w:sz w:val="24"/>
          <w:szCs w:val="24"/>
        </w:rPr>
      </w:pPr>
      <w:r w:rsidRPr="003A0FCA">
        <w:rPr>
          <w:rFonts w:ascii="Times New Roman" w:hAnsi="Times New Roman"/>
          <w:sz w:val="24"/>
          <w:szCs w:val="24"/>
        </w:rPr>
        <w:t xml:space="preserve">The system shall display the </w:t>
      </w:r>
      <w:r w:rsidR="00E33EB5" w:rsidRPr="003A0FCA">
        <w:rPr>
          <w:rFonts w:ascii="Times New Roman" w:hAnsi="Times New Roman"/>
          <w:sz w:val="24"/>
          <w:szCs w:val="24"/>
        </w:rPr>
        <w:t xml:space="preserve">previous information to </w:t>
      </w:r>
      <w:r w:rsidRPr="003A0FCA">
        <w:rPr>
          <w:rFonts w:ascii="Times New Roman" w:hAnsi="Times New Roman"/>
          <w:sz w:val="24"/>
          <w:szCs w:val="24"/>
        </w:rPr>
        <w:t>most</w:t>
      </w:r>
      <w:r w:rsidR="00E33EB5" w:rsidRPr="003A0FCA">
        <w:rPr>
          <w:rFonts w:ascii="Times New Roman" w:hAnsi="Times New Roman"/>
          <w:sz w:val="24"/>
          <w:szCs w:val="24"/>
        </w:rPr>
        <w:t xml:space="preserve"> recent information.</w:t>
      </w:r>
    </w:p>
    <w:p w14:paraId="72673277" w14:textId="7A68CFF6" w:rsidR="00EC1BAB" w:rsidRDefault="00EC1BAB" w:rsidP="003A0FCA">
      <w:pPr>
        <w:pStyle w:val="Heading4"/>
        <w:rPr>
          <w:rFonts w:ascii="Times New Roman" w:hAnsi="Times New Roman"/>
          <w:sz w:val="24"/>
          <w:szCs w:val="24"/>
        </w:rPr>
      </w:pPr>
      <w:r w:rsidRPr="003A0FCA">
        <w:rPr>
          <w:rFonts w:ascii="Times New Roman" w:hAnsi="Times New Roman"/>
          <w:sz w:val="24"/>
          <w:szCs w:val="24"/>
        </w:rPr>
        <w:t xml:space="preserve">The system shall allow </w:t>
      </w:r>
      <w:r w:rsidR="00976BF9" w:rsidRPr="003A0FCA">
        <w:rPr>
          <w:rFonts w:ascii="Times New Roman" w:hAnsi="Times New Roman"/>
          <w:sz w:val="24"/>
          <w:szCs w:val="24"/>
        </w:rPr>
        <w:t xml:space="preserve">read only </w:t>
      </w:r>
      <w:r w:rsidR="006018A9" w:rsidRPr="006018A9">
        <w:rPr>
          <w:rFonts w:ascii="Times New Roman" w:hAnsi="Times New Roman"/>
          <w:color w:val="202124"/>
          <w:sz w:val="24"/>
          <w:szCs w:val="24"/>
          <w:shd w:val="clear" w:color="auto" w:fill="FFFFFF"/>
        </w:rPr>
        <w:t>privilege</w:t>
      </w:r>
      <w:r w:rsidR="00976BF9" w:rsidRPr="003A0FCA">
        <w:rPr>
          <w:rFonts w:ascii="Times New Roman" w:hAnsi="Times New Roman"/>
          <w:sz w:val="24"/>
          <w:szCs w:val="24"/>
        </w:rPr>
        <w:t xml:space="preserve"> to </w:t>
      </w:r>
      <w:r w:rsidR="00843E25" w:rsidRPr="003A0FCA">
        <w:rPr>
          <w:rFonts w:ascii="Times New Roman" w:hAnsi="Times New Roman"/>
          <w:sz w:val="24"/>
          <w:szCs w:val="24"/>
        </w:rPr>
        <w:t>public/client</w:t>
      </w:r>
      <w:r w:rsidRPr="003A0FCA">
        <w:rPr>
          <w:rFonts w:ascii="Times New Roman" w:hAnsi="Times New Roman"/>
          <w:sz w:val="24"/>
          <w:szCs w:val="24"/>
        </w:rPr>
        <w:t>.</w:t>
      </w:r>
    </w:p>
    <w:p w14:paraId="5D473E27" w14:textId="303BEECB" w:rsidR="005F1549" w:rsidRDefault="005F1549" w:rsidP="0022779E">
      <w:pPr>
        <w:pStyle w:val="Heading4"/>
        <w:rPr>
          <w:rFonts w:ascii="Times New Roman" w:hAnsi="Times New Roman"/>
          <w:sz w:val="24"/>
          <w:szCs w:val="24"/>
        </w:rPr>
      </w:pPr>
      <w:r w:rsidRPr="005F1549">
        <w:rPr>
          <w:rFonts w:ascii="Times New Roman" w:hAnsi="Times New Roman"/>
          <w:sz w:val="24"/>
          <w:szCs w:val="24"/>
        </w:rPr>
        <w:t xml:space="preserve">The system shall allow </w:t>
      </w:r>
      <w:r>
        <w:rPr>
          <w:rFonts w:ascii="Times New Roman" w:hAnsi="Times New Roman"/>
          <w:sz w:val="24"/>
          <w:szCs w:val="24"/>
        </w:rPr>
        <w:t>editing</w:t>
      </w:r>
      <w:r w:rsidRPr="005F1549">
        <w:rPr>
          <w:rFonts w:ascii="Times New Roman" w:hAnsi="Times New Roman"/>
          <w:sz w:val="24"/>
          <w:szCs w:val="24"/>
        </w:rPr>
        <w:t xml:space="preserve"> </w:t>
      </w:r>
      <w:r w:rsidR="006018A9" w:rsidRPr="006018A9">
        <w:rPr>
          <w:rFonts w:ascii="Times New Roman" w:hAnsi="Times New Roman"/>
          <w:color w:val="202124"/>
          <w:sz w:val="24"/>
          <w:szCs w:val="24"/>
          <w:shd w:val="clear" w:color="auto" w:fill="FFFFFF"/>
        </w:rPr>
        <w:t>privilege</w:t>
      </w:r>
      <w:r>
        <w:rPr>
          <w:rFonts w:ascii="Times New Roman" w:hAnsi="Times New Roman"/>
          <w:sz w:val="24"/>
          <w:szCs w:val="24"/>
        </w:rPr>
        <w:t>s</w:t>
      </w:r>
      <w:r w:rsidRPr="005F1549">
        <w:rPr>
          <w:rFonts w:ascii="Times New Roman" w:hAnsi="Times New Roman"/>
          <w:sz w:val="24"/>
          <w:szCs w:val="24"/>
        </w:rPr>
        <w:t xml:space="preserve"> to </w:t>
      </w:r>
      <w:r>
        <w:rPr>
          <w:rFonts w:ascii="Times New Roman" w:hAnsi="Times New Roman"/>
          <w:sz w:val="24"/>
          <w:szCs w:val="24"/>
        </w:rPr>
        <w:t>the lawyer</w:t>
      </w:r>
      <w:r w:rsidRPr="005F1549">
        <w:rPr>
          <w:rFonts w:ascii="Times New Roman" w:hAnsi="Times New Roman"/>
          <w:sz w:val="24"/>
          <w:szCs w:val="24"/>
        </w:rPr>
        <w:t>.</w:t>
      </w:r>
    </w:p>
    <w:p w14:paraId="16D09C2C" w14:textId="5C03EF24" w:rsidR="009C16B0" w:rsidRDefault="009C16B0" w:rsidP="009C16B0"/>
    <w:p w14:paraId="21260CA9" w14:textId="2E13700F" w:rsidR="009C16B0" w:rsidRPr="00A016C0" w:rsidRDefault="009C16B0" w:rsidP="009C16B0">
      <w:pPr>
        <w:pStyle w:val="Heading3"/>
        <w:rPr>
          <w:b/>
        </w:rPr>
      </w:pPr>
      <w:r w:rsidRPr="00A016C0">
        <w:rPr>
          <w:b/>
        </w:rPr>
        <w:t xml:space="preserve">Provide </w:t>
      </w:r>
      <w:r>
        <w:rPr>
          <w:b/>
        </w:rPr>
        <w:t xml:space="preserve">Case </w:t>
      </w:r>
      <w:r w:rsidR="006018A9">
        <w:rPr>
          <w:b/>
        </w:rPr>
        <w:t>Hearing</w:t>
      </w:r>
      <w:r>
        <w:rPr>
          <w:b/>
        </w:rPr>
        <w:t xml:space="preserve"> </w:t>
      </w:r>
      <w:r w:rsidR="00B533AB">
        <w:rPr>
          <w:b/>
        </w:rPr>
        <w:t>schedule</w:t>
      </w:r>
    </w:p>
    <w:p w14:paraId="4BC07A66" w14:textId="77777777" w:rsidR="009C16B0" w:rsidRDefault="009C16B0" w:rsidP="009C16B0">
      <w:pPr>
        <w:pStyle w:val="Heading3"/>
        <w:numPr>
          <w:ilvl w:val="0"/>
          <w:numId w:val="0"/>
        </w:numPr>
      </w:pPr>
      <w:r>
        <w:t>.</w:t>
      </w:r>
    </w:p>
    <w:p w14:paraId="3A9FB2A2" w14:textId="3ABEB608" w:rsidR="009C16B0" w:rsidRDefault="009C16B0" w:rsidP="009C16B0">
      <w:pPr>
        <w:pStyle w:val="Heading4"/>
        <w:rPr>
          <w:rFonts w:ascii="Times New Roman" w:hAnsi="Times New Roman"/>
          <w:sz w:val="24"/>
          <w:szCs w:val="24"/>
        </w:rPr>
      </w:pPr>
      <w:r w:rsidRPr="003A0FCA">
        <w:rPr>
          <w:rFonts w:ascii="Times New Roman" w:hAnsi="Times New Roman"/>
          <w:sz w:val="24"/>
          <w:szCs w:val="24"/>
        </w:rPr>
        <w:t xml:space="preserve">The system shall display the </w:t>
      </w:r>
      <w:r>
        <w:rPr>
          <w:rFonts w:ascii="Times New Roman" w:hAnsi="Times New Roman"/>
          <w:sz w:val="24"/>
          <w:szCs w:val="24"/>
        </w:rPr>
        <w:t>scheduling report</w:t>
      </w:r>
      <w:r w:rsidRPr="003A0FCA">
        <w:rPr>
          <w:rFonts w:ascii="Times New Roman" w:hAnsi="Times New Roman"/>
          <w:sz w:val="24"/>
          <w:szCs w:val="24"/>
        </w:rPr>
        <w:t xml:space="preserve"> about the selected case.</w:t>
      </w:r>
    </w:p>
    <w:p w14:paraId="415A2ECB" w14:textId="73C96443" w:rsidR="00B533AB" w:rsidRPr="00B533AB" w:rsidRDefault="00B533AB" w:rsidP="00B533AB">
      <w:pPr>
        <w:pStyle w:val="Heading4"/>
      </w:pPr>
      <w:r w:rsidRPr="005F1549">
        <w:rPr>
          <w:rFonts w:ascii="Times New Roman" w:hAnsi="Times New Roman"/>
          <w:sz w:val="24"/>
          <w:szCs w:val="24"/>
        </w:rPr>
        <w:t xml:space="preserve">The system shall allow </w:t>
      </w:r>
      <w:r w:rsidRPr="006018A9">
        <w:rPr>
          <w:rFonts w:ascii="Times New Roman" w:hAnsi="Times New Roman"/>
          <w:color w:val="202124"/>
          <w:sz w:val="24"/>
          <w:szCs w:val="24"/>
          <w:shd w:val="clear" w:color="auto" w:fill="FFFFFF"/>
        </w:rPr>
        <w:t>privilege</w:t>
      </w:r>
      <w:r>
        <w:rPr>
          <w:rFonts w:ascii="Times New Roman" w:hAnsi="Times New Roman"/>
          <w:sz w:val="24"/>
          <w:szCs w:val="24"/>
        </w:rPr>
        <w:t>s</w:t>
      </w:r>
      <w:r w:rsidRPr="005F1549">
        <w:rPr>
          <w:rFonts w:ascii="Times New Roman" w:hAnsi="Times New Roman"/>
          <w:sz w:val="24"/>
          <w:szCs w:val="24"/>
        </w:rPr>
        <w:t xml:space="preserve"> to </w:t>
      </w:r>
      <w:r>
        <w:rPr>
          <w:rFonts w:ascii="Times New Roman" w:hAnsi="Times New Roman"/>
          <w:sz w:val="24"/>
          <w:szCs w:val="24"/>
        </w:rPr>
        <w:t>the admin</w:t>
      </w:r>
      <w:r w:rsidR="00C04247">
        <w:rPr>
          <w:rFonts w:ascii="Times New Roman" w:hAnsi="Times New Roman"/>
          <w:sz w:val="24"/>
          <w:szCs w:val="24"/>
        </w:rPr>
        <w:t xml:space="preserve"> for select and change judges of hearing.</w:t>
      </w:r>
    </w:p>
    <w:p w14:paraId="0F8AE60E" w14:textId="4FBE311C" w:rsidR="009C16B0" w:rsidRPr="005F1549" w:rsidRDefault="009C16B0" w:rsidP="009C16B0">
      <w:pPr>
        <w:pStyle w:val="Heading4"/>
      </w:pPr>
      <w:r w:rsidRPr="005F1549">
        <w:rPr>
          <w:rFonts w:ascii="Times New Roman" w:hAnsi="Times New Roman"/>
          <w:sz w:val="24"/>
          <w:szCs w:val="24"/>
        </w:rPr>
        <w:t xml:space="preserve">The system shall allow </w:t>
      </w:r>
      <w:r w:rsidR="00D87183">
        <w:rPr>
          <w:rFonts w:ascii="Times New Roman" w:hAnsi="Times New Roman"/>
          <w:sz w:val="24"/>
          <w:szCs w:val="24"/>
        </w:rPr>
        <w:t>rescheduling</w:t>
      </w:r>
      <w:r w:rsidRPr="005F1549">
        <w:rPr>
          <w:rFonts w:ascii="Times New Roman" w:hAnsi="Times New Roman"/>
          <w:sz w:val="24"/>
          <w:szCs w:val="24"/>
        </w:rPr>
        <w:t xml:space="preserve"> </w:t>
      </w:r>
      <w:r w:rsidR="00C04247">
        <w:rPr>
          <w:rFonts w:ascii="Times New Roman" w:hAnsi="Times New Roman"/>
          <w:color w:val="202124"/>
          <w:sz w:val="24"/>
          <w:szCs w:val="24"/>
          <w:shd w:val="clear" w:color="auto" w:fill="FFFFFF"/>
        </w:rPr>
        <w:t>of case hearing</w:t>
      </w:r>
      <w:r w:rsidRPr="005F1549">
        <w:rPr>
          <w:rFonts w:ascii="Times New Roman" w:hAnsi="Times New Roman"/>
          <w:sz w:val="24"/>
          <w:szCs w:val="24"/>
        </w:rPr>
        <w:t>.</w:t>
      </w:r>
    </w:p>
    <w:p w14:paraId="34D4E99F" w14:textId="19E0CEB4" w:rsidR="009C16B0" w:rsidRDefault="009C16B0" w:rsidP="009C16B0">
      <w:pPr>
        <w:pStyle w:val="Heading4"/>
        <w:rPr>
          <w:rFonts w:ascii="Times New Roman" w:hAnsi="Times New Roman"/>
          <w:sz w:val="24"/>
          <w:szCs w:val="24"/>
        </w:rPr>
      </w:pPr>
      <w:r w:rsidRPr="003A0FCA">
        <w:rPr>
          <w:rFonts w:ascii="Times New Roman" w:hAnsi="Times New Roman"/>
          <w:sz w:val="24"/>
          <w:szCs w:val="24"/>
        </w:rPr>
        <w:t xml:space="preserve">The system shall allow </w:t>
      </w:r>
      <w:r w:rsidR="00C04247">
        <w:rPr>
          <w:rFonts w:ascii="Times New Roman" w:hAnsi="Times New Roman"/>
          <w:sz w:val="24"/>
          <w:szCs w:val="24"/>
        </w:rPr>
        <w:t>schedule editing</w:t>
      </w:r>
      <w:r w:rsidRPr="003A0FCA">
        <w:rPr>
          <w:rFonts w:ascii="Times New Roman" w:hAnsi="Times New Roman"/>
          <w:sz w:val="24"/>
          <w:szCs w:val="24"/>
        </w:rPr>
        <w:t xml:space="preserve"> </w:t>
      </w:r>
      <w:r w:rsidR="006018A9" w:rsidRPr="006018A9">
        <w:rPr>
          <w:rFonts w:ascii="Times New Roman" w:hAnsi="Times New Roman"/>
          <w:color w:val="202124"/>
          <w:sz w:val="24"/>
          <w:szCs w:val="24"/>
          <w:shd w:val="clear" w:color="auto" w:fill="FFFFFF"/>
        </w:rPr>
        <w:t>privilege</w:t>
      </w:r>
      <w:r w:rsidRPr="003A0FCA">
        <w:rPr>
          <w:rFonts w:ascii="Times New Roman" w:hAnsi="Times New Roman"/>
          <w:sz w:val="24"/>
          <w:szCs w:val="24"/>
        </w:rPr>
        <w:t xml:space="preserve"> to </w:t>
      </w:r>
      <w:r w:rsidR="001D070C">
        <w:rPr>
          <w:rFonts w:ascii="Times New Roman" w:hAnsi="Times New Roman"/>
          <w:sz w:val="24"/>
          <w:szCs w:val="24"/>
        </w:rPr>
        <w:t>the</w:t>
      </w:r>
      <w:r w:rsidR="00C04247">
        <w:rPr>
          <w:rFonts w:ascii="Times New Roman" w:hAnsi="Times New Roman"/>
          <w:sz w:val="24"/>
          <w:szCs w:val="24"/>
        </w:rPr>
        <w:t xml:space="preserve"> admin</w:t>
      </w:r>
      <w:r w:rsidRPr="003A0FCA">
        <w:rPr>
          <w:rFonts w:ascii="Times New Roman" w:hAnsi="Times New Roman"/>
          <w:sz w:val="24"/>
          <w:szCs w:val="24"/>
        </w:rPr>
        <w:t>.</w:t>
      </w:r>
    </w:p>
    <w:p w14:paraId="67135213" w14:textId="105BA0E0" w:rsidR="009C16B0" w:rsidRDefault="009C16B0" w:rsidP="009C16B0">
      <w:pPr>
        <w:pStyle w:val="Heading4"/>
        <w:rPr>
          <w:rFonts w:ascii="Times New Roman" w:hAnsi="Times New Roman"/>
          <w:sz w:val="24"/>
          <w:szCs w:val="24"/>
        </w:rPr>
      </w:pPr>
      <w:r w:rsidRPr="005F1549">
        <w:rPr>
          <w:rFonts w:ascii="Times New Roman" w:hAnsi="Times New Roman"/>
          <w:sz w:val="24"/>
          <w:szCs w:val="24"/>
        </w:rPr>
        <w:t xml:space="preserve">The system shall allow </w:t>
      </w:r>
      <w:r w:rsidRPr="003A0FCA">
        <w:rPr>
          <w:rFonts w:ascii="Times New Roman" w:hAnsi="Times New Roman"/>
          <w:sz w:val="24"/>
          <w:szCs w:val="24"/>
        </w:rPr>
        <w:t xml:space="preserve">read only </w:t>
      </w:r>
      <w:r w:rsidR="006018A9" w:rsidRPr="006018A9">
        <w:rPr>
          <w:rFonts w:ascii="Times New Roman" w:hAnsi="Times New Roman"/>
          <w:color w:val="202124"/>
          <w:sz w:val="24"/>
          <w:szCs w:val="24"/>
          <w:shd w:val="clear" w:color="auto" w:fill="FFFFFF"/>
        </w:rPr>
        <w:t>privilege</w:t>
      </w:r>
      <w:r w:rsidRPr="003A0FCA">
        <w:rPr>
          <w:rFonts w:ascii="Times New Roman" w:hAnsi="Times New Roman"/>
          <w:sz w:val="24"/>
          <w:szCs w:val="24"/>
        </w:rPr>
        <w:t xml:space="preserve"> </w:t>
      </w:r>
      <w:r w:rsidRPr="005F1549">
        <w:rPr>
          <w:rFonts w:ascii="Times New Roman" w:hAnsi="Times New Roman"/>
          <w:sz w:val="24"/>
          <w:szCs w:val="24"/>
        </w:rPr>
        <w:t xml:space="preserve">to </w:t>
      </w:r>
      <w:r>
        <w:rPr>
          <w:rFonts w:ascii="Times New Roman" w:hAnsi="Times New Roman"/>
          <w:sz w:val="24"/>
          <w:szCs w:val="24"/>
        </w:rPr>
        <w:t>the lawyer</w:t>
      </w:r>
      <w:r w:rsidR="00C04247">
        <w:rPr>
          <w:rFonts w:ascii="Times New Roman" w:hAnsi="Times New Roman"/>
          <w:sz w:val="24"/>
          <w:szCs w:val="24"/>
        </w:rPr>
        <w:t xml:space="preserve"> and client.</w:t>
      </w:r>
    </w:p>
    <w:p w14:paraId="585D64BA" w14:textId="77777777" w:rsidR="00D81631" w:rsidRDefault="00D87183" w:rsidP="00844901">
      <w:pPr>
        <w:pStyle w:val="Heading4"/>
        <w:rPr>
          <w:rFonts w:ascii="Times New Roman" w:hAnsi="Times New Roman"/>
          <w:sz w:val="24"/>
          <w:szCs w:val="24"/>
        </w:rPr>
      </w:pPr>
      <w:r w:rsidRPr="00D81631">
        <w:rPr>
          <w:rFonts w:ascii="Times New Roman" w:hAnsi="Times New Roman"/>
          <w:sz w:val="24"/>
          <w:szCs w:val="24"/>
        </w:rPr>
        <w:t>The system shall allow public/client to send request to lawyer for changing hearing schedule.</w:t>
      </w:r>
    </w:p>
    <w:p w14:paraId="0AE7FB52" w14:textId="0852AC2C" w:rsidR="00D81631" w:rsidRPr="00D81631" w:rsidRDefault="00D81631" w:rsidP="0085530F">
      <w:pPr>
        <w:pStyle w:val="Heading4"/>
      </w:pPr>
      <w:r w:rsidRPr="005B18D6">
        <w:rPr>
          <w:rFonts w:ascii="Times New Roman" w:hAnsi="Times New Roman"/>
          <w:sz w:val="24"/>
          <w:szCs w:val="24"/>
        </w:rPr>
        <w:t>The system shall allow lawyer to send request or forward client request to admin for changing hearing schedule.</w:t>
      </w:r>
    </w:p>
    <w:p w14:paraId="1DFA29E6" w14:textId="77777777" w:rsidR="009C16B0" w:rsidRPr="009C16B0" w:rsidRDefault="009C16B0" w:rsidP="009C16B0"/>
    <w:p w14:paraId="7C07F012" w14:textId="77777777" w:rsidR="00EC1BAB" w:rsidRDefault="00EC1BAB" w:rsidP="00EC1BAB"/>
    <w:p w14:paraId="5791DD0C" w14:textId="590027C4" w:rsidR="00EC1BAB" w:rsidRPr="001B30A5" w:rsidRDefault="00EC1BAB" w:rsidP="00EC1BAB">
      <w:pPr>
        <w:pStyle w:val="Heading3"/>
        <w:rPr>
          <w:b/>
        </w:rPr>
      </w:pPr>
      <w:bookmarkStart w:id="14" w:name="_Toc164477539"/>
      <w:r w:rsidRPr="001B30A5">
        <w:rPr>
          <w:b/>
        </w:rPr>
        <w:t xml:space="preserve">Provide </w:t>
      </w:r>
      <w:r w:rsidR="00BD63C1">
        <w:rPr>
          <w:b/>
        </w:rPr>
        <w:t>Documents upload</w:t>
      </w:r>
      <w:r w:rsidRPr="001B30A5">
        <w:rPr>
          <w:b/>
        </w:rPr>
        <w:t>.</w:t>
      </w:r>
      <w:bookmarkEnd w:id="14"/>
    </w:p>
    <w:p w14:paraId="11D9EE9A" w14:textId="77777777" w:rsidR="00340B92" w:rsidRPr="00340B92" w:rsidRDefault="00340B92" w:rsidP="00340B92"/>
    <w:p w14:paraId="755A4140" w14:textId="76348309" w:rsidR="00EC1BAB" w:rsidRPr="00DD6CDE" w:rsidRDefault="00EC1BAB" w:rsidP="0019642F">
      <w:pPr>
        <w:pStyle w:val="Heading4"/>
        <w:rPr>
          <w:rFonts w:ascii="Times New Roman" w:hAnsi="Times New Roman"/>
          <w:sz w:val="24"/>
          <w:szCs w:val="24"/>
        </w:rPr>
      </w:pPr>
      <w:r w:rsidRPr="00DD6CDE">
        <w:rPr>
          <w:rFonts w:ascii="Times New Roman" w:hAnsi="Times New Roman"/>
          <w:sz w:val="24"/>
          <w:szCs w:val="24"/>
        </w:rPr>
        <w:t xml:space="preserve">The system shall allow user to </w:t>
      </w:r>
      <w:r w:rsidR="00BD63C1" w:rsidRPr="00DD6CDE">
        <w:rPr>
          <w:rFonts w:ascii="Times New Roman" w:hAnsi="Times New Roman"/>
          <w:sz w:val="24"/>
          <w:szCs w:val="24"/>
        </w:rPr>
        <w:t>upload necessary documents</w:t>
      </w:r>
      <w:r w:rsidRPr="00DD6CDE">
        <w:rPr>
          <w:rFonts w:ascii="Times New Roman" w:hAnsi="Times New Roman"/>
          <w:sz w:val="24"/>
          <w:szCs w:val="24"/>
        </w:rPr>
        <w:t>.</w:t>
      </w:r>
    </w:p>
    <w:p w14:paraId="22862DDC" w14:textId="56AE0D26" w:rsidR="00EC1BAB" w:rsidRPr="00DD6CDE" w:rsidRDefault="00EC1BAB" w:rsidP="00BD63C1">
      <w:pPr>
        <w:pStyle w:val="Heading4"/>
        <w:rPr>
          <w:rFonts w:ascii="Times New Roman" w:hAnsi="Times New Roman"/>
          <w:sz w:val="24"/>
          <w:szCs w:val="24"/>
        </w:rPr>
      </w:pPr>
      <w:r w:rsidRPr="00DD6CDE">
        <w:rPr>
          <w:rFonts w:ascii="Times New Roman" w:hAnsi="Times New Roman"/>
          <w:sz w:val="24"/>
          <w:szCs w:val="24"/>
        </w:rPr>
        <w:t xml:space="preserve">The system shall allow </w:t>
      </w:r>
      <w:r w:rsidR="00BD63C1" w:rsidRPr="00DD6CDE">
        <w:rPr>
          <w:rFonts w:ascii="Times New Roman" w:hAnsi="Times New Roman"/>
          <w:sz w:val="24"/>
          <w:szCs w:val="24"/>
        </w:rPr>
        <w:t>document verification by lawyer</w:t>
      </w:r>
      <w:r w:rsidRPr="00DD6CDE">
        <w:rPr>
          <w:rFonts w:ascii="Times New Roman" w:hAnsi="Times New Roman"/>
          <w:sz w:val="24"/>
          <w:szCs w:val="24"/>
        </w:rPr>
        <w:t>.</w:t>
      </w:r>
    </w:p>
    <w:p w14:paraId="6E3B59EC" w14:textId="0ADAB3EB" w:rsidR="00E16B62" w:rsidRPr="00DD6CDE" w:rsidRDefault="00E16B62" w:rsidP="00E16B62">
      <w:pPr>
        <w:pStyle w:val="Heading4"/>
        <w:rPr>
          <w:rFonts w:ascii="Times New Roman" w:hAnsi="Times New Roman"/>
          <w:sz w:val="24"/>
          <w:szCs w:val="24"/>
        </w:rPr>
      </w:pPr>
      <w:r w:rsidRPr="00DD6CDE">
        <w:rPr>
          <w:rFonts w:ascii="Times New Roman" w:hAnsi="Times New Roman"/>
          <w:sz w:val="24"/>
          <w:szCs w:val="24"/>
        </w:rPr>
        <w:t>The system shall allow admin to view uploaded documents.</w:t>
      </w:r>
    </w:p>
    <w:p w14:paraId="14D395D9" w14:textId="77777777" w:rsidR="00EC1BAB" w:rsidRPr="00BB5F3B" w:rsidRDefault="00EC1BAB" w:rsidP="00EC1BAB">
      <w:pPr>
        <w:rPr>
          <w:sz w:val="24"/>
          <w:szCs w:val="24"/>
        </w:rPr>
      </w:pPr>
    </w:p>
    <w:p w14:paraId="248E1E5A" w14:textId="05149C00" w:rsidR="00EC1BAB" w:rsidRPr="00E06D39" w:rsidRDefault="00DD6CDE" w:rsidP="00EC1BAB">
      <w:pPr>
        <w:pStyle w:val="Heading3"/>
        <w:rPr>
          <w:b/>
        </w:rPr>
      </w:pPr>
      <w:bookmarkStart w:id="15" w:name="_Toc164477540"/>
      <w:r>
        <w:rPr>
          <w:b/>
        </w:rPr>
        <w:t>Provide Case closing facility</w:t>
      </w:r>
      <w:r w:rsidR="00EC1BAB" w:rsidRPr="00E06D39">
        <w:rPr>
          <w:b/>
        </w:rPr>
        <w:t>.</w:t>
      </w:r>
      <w:bookmarkEnd w:id="15"/>
    </w:p>
    <w:p w14:paraId="7B2F2933" w14:textId="77777777" w:rsidR="008F44FD" w:rsidRDefault="008F44FD" w:rsidP="00EC1BAB"/>
    <w:p w14:paraId="04559F59" w14:textId="7023452F" w:rsidR="002F1806" w:rsidRPr="00AE54AA" w:rsidRDefault="002F1806" w:rsidP="002F1806">
      <w:pPr>
        <w:pStyle w:val="Heading4"/>
        <w:rPr>
          <w:rFonts w:ascii="Times New Roman" w:hAnsi="Times New Roman"/>
          <w:sz w:val="24"/>
          <w:szCs w:val="24"/>
        </w:rPr>
      </w:pPr>
      <w:r w:rsidRPr="00AE54AA">
        <w:rPr>
          <w:rFonts w:ascii="Times New Roman" w:hAnsi="Times New Roman"/>
          <w:sz w:val="24"/>
          <w:szCs w:val="24"/>
        </w:rPr>
        <w:lastRenderedPageBreak/>
        <w:t>The system shall allow public/client to send case closing request to lawyer.</w:t>
      </w:r>
    </w:p>
    <w:p w14:paraId="7DAAB732" w14:textId="6DD062BF" w:rsidR="00DF70EF" w:rsidRPr="00AE54AA" w:rsidRDefault="00DF70EF" w:rsidP="00DF70EF">
      <w:pPr>
        <w:pStyle w:val="Heading4"/>
        <w:rPr>
          <w:rFonts w:ascii="Times New Roman" w:hAnsi="Times New Roman"/>
          <w:sz w:val="24"/>
          <w:szCs w:val="24"/>
        </w:rPr>
      </w:pPr>
      <w:r w:rsidRPr="00AE54AA">
        <w:rPr>
          <w:rFonts w:ascii="Times New Roman" w:hAnsi="Times New Roman"/>
          <w:sz w:val="24"/>
          <w:szCs w:val="24"/>
        </w:rPr>
        <w:t>The system shall allow lawyer to send client request to admin.</w:t>
      </w:r>
    </w:p>
    <w:p w14:paraId="5634E334" w14:textId="2D0EFB85" w:rsidR="00DF70EF" w:rsidRPr="00AE54AA" w:rsidRDefault="00DF70EF" w:rsidP="00DF70EF">
      <w:pPr>
        <w:pStyle w:val="Heading4"/>
        <w:rPr>
          <w:rFonts w:ascii="Times New Roman" w:hAnsi="Times New Roman"/>
          <w:sz w:val="24"/>
          <w:szCs w:val="24"/>
        </w:rPr>
      </w:pPr>
      <w:r w:rsidRPr="00AE54AA">
        <w:rPr>
          <w:rFonts w:ascii="Times New Roman" w:hAnsi="Times New Roman"/>
          <w:sz w:val="24"/>
          <w:szCs w:val="24"/>
        </w:rPr>
        <w:t>The system shall allow admin to close client cases on request.</w:t>
      </w:r>
    </w:p>
    <w:p w14:paraId="32C6CC59" w14:textId="77777777" w:rsidR="00EC1BAB" w:rsidRDefault="00EC1BAB" w:rsidP="00EC1BAB"/>
    <w:p w14:paraId="0F9A2DFA" w14:textId="5773A5D3" w:rsidR="00EC1BAB" w:rsidRPr="00436C0B" w:rsidRDefault="003A55B9" w:rsidP="00EC1BAB">
      <w:pPr>
        <w:pStyle w:val="Heading3"/>
        <w:rPr>
          <w:b/>
        </w:rPr>
      </w:pPr>
      <w:bookmarkStart w:id="16" w:name="_Toc164477541"/>
      <w:r>
        <w:rPr>
          <w:b/>
        </w:rPr>
        <w:t>Maintain Client Cases</w:t>
      </w:r>
      <w:r w:rsidR="00EC1BAB" w:rsidRPr="00436C0B">
        <w:rPr>
          <w:b/>
        </w:rPr>
        <w:t>.</w:t>
      </w:r>
      <w:bookmarkEnd w:id="16"/>
    </w:p>
    <w:p w14:paraId="28E299C7" w14:textId="77777777" w:rsidR="00EC1BAB" w:rsidRPr="00446CD0" w:rsidRDefault="00EC1BAB" w:rsidP="00EC1BAB"/>
    <w:p w14:paraId="3DD988B9" w14:textId="085C8DC7" w:rsidR="003A55B9" w:rsidRPr="00AE54AA" w:rsidRDefault="003A55B9" w:rsidP="003A55B9">
      <w:pPr>
        <w:pStyle w:val="Heading4"/>
        <w:rPr>
          <w:rFonts w:ascii="Times New Roman" w:hAnsi="Times New Roman"/>
          <w:sz w:val="24"/>
          <w:szCs w:val="24"/>
        </w:rPr>
      </w:pPr>
      <w:r w:rsidRPr="00AE54AA">
        <w:rPr>
          <w:rFonts w:ascii="Times New Roman" w:hAnsi="Times New Roman"/>
          <w:sz w:val="24"/>
          <w:szCs w:val="24"/>
        </w:rPr>
        <w:t>The system shall allow lawyer to accept/reject client cases.</w:t>
      </w:r>
    </w:p>
    <w:p w14:paraId="61B7C4D6" w14:textId="6E7B7B4E" w:rsidR="003A55B9" w:rsidRPr="00AE54AA" w:rsidRDefault="003A55B9" w:rsidP="003A55B9">
      <w:pPr>
        <w:pStyle w:val="Heading4"/>
        <w:rPr>
          <w:rFonts w:ascii="Times New Roman" w:hAnsi="Times New Roman"/>
          <w:sz w:val="24"/>
          <w:szCs w:val="24"/>
        </w:rPr>
      </w:pPr>
      <w:r w:rsidRPr="00AE54AA">
        <w:rPr>
          <w:rFonts w:ascii="Times New Roman" w:hAnsi="Times New Roman"/>
          <w:sz w:val="24"/>
          <w:szCs w:val="24"/>
        </w:rPr>
        <w:t>The system shall allow lawyer to view client details.</w:t>
      </w:r>
    </w:p>
    <w:p w14:paraId="5C492EFA" w14:textId="002B00F8" w:rsidR="003A55B9" w:rsidRDefault="003A55B9" w:rsidP="003A55B9">
      <w:pPr>
        <w:pStyle w:val="Heading4"/>
        <w:rPr>
          <w:rFonts w:ascii="Times New Roman" w:hAnsi="Times New Roman"/>
          <w:sz w:val="24"/>
          <w:szCs w:val="24"/>
        </w:rPr>
      </w:pPr>
      <w:r w:rsidRPr="00AE54AA">
        <w:rPr>
          <w:rFonts w:ascii="Times New Roman" w:hAnsi="Times New Roman"/>
          <w:sz w:val="24"/>
          <w:szCs w:val="24"/>
        </w:rPr>
        <w:t>The system shall allow admin</w:t>
      </w:r>
      <w:r w:rsidR="00052910" w:rsidRPr="00AE54AA">
        <w:rPr>
          <w:rFonts w:ascii="Times New Roman" w:hAnsi="Times New Roman"/>
          <w:sz w:val="24"/>
          <w:szCs w:val="24"/>
        </w:rPr>
        <w:t xml:space="preserve"> </w:t>
      </w:r>
      <w:r w:rsidRPr="00AE54AA">
        <w:rPr>
          <w:rFonts w:ascii="Times New Roman" w:hAnsi="Times New Roman"/>
          <w:sz w:val="24"/>
          <w:szCs w:val="24"/>
        </w:rPr>
        <w:t xml:space="preserve">to view </w:t>
      </w:r>
      <w:r w:rsidR="00052910" w:rsidRPr="00AE54AA">
        <w:rPr>
          <w:rFonts w:ascii="Times New Roman" w:hAnsi="Times New Roman"/>
          <w:sz w:val="24"/>
          <w:szCs w:val="24"/>
        </w:rPr>
        <w:t xml:space="preserve">lawyer and </w:t>
      </w:r>
      <w:r w:rsidRPr="00AE54AA">
        <w:rPr>
          <w:rFonts w:ascii="Times New Roman" w:hAnsi="Times New Roman"/>
          <w:sz w:val="24"/>
          <w:szCs w:val="24"/>
        </w:rPr>
        <w:t>client details.</w:t>
      </w:r>
    </w:p>
    <w:p w14:paraId="0CD0C752" w14:textId="77777777" w:rsidR="001F5FE5" w:rsidRPr="001F5FE5" w:rsidRDefault="001F5FE5" w:rsidP="001F5FE5"/>
    <w:p w14:paraId="0042FDC1" w14:textId="407B421F" w:rsidR="00013DC9" w:rsidRDefault="00013DC9" w:rsidP="00013DC9">
      <w:pPr>
        <w:pStyle w:val="Heading3"/>
        <w:rPr>
          <w:b/>
        </w:rPr>
      </w:pPr>
      <w:r w:rsidRPr="00A016C0">
        <w:rPr>
          <w:b/>
        </w:rPr>
        <w:t xml:space="preserve">Provide </w:t>
      </w:r>
      <w:r>
        <w:rPr>
          <w:b/>
        </w:rPr>
        <w:t>Crime rate report</w:t>
      </w:r>
    </w:p>
    <w:p w14:paraId="53A4835B" w14:textId="77777777" w:rsidR="001F5FE5" w:rsidRPr="001F5FE5" w:rsidRDefault="001F5FE5" w:rsidP="001F5FE5"/>
    <w:p w14:paraId="5317B22A" w14:textId="02CF3584" w:rsidR="00013DC9" w:rsidRDefault="001F5FE5" w:rsidP="00013DC9">
      <w:pPr>
        <w:pStyle w:val="Heading4"/>
        <w:rPr>
          <w:rFonts w:ascii="Times New Roman" w:hAnsi="Times New Roman"/>
          <w:sz w:val="24"/>
          <w:szCs w:val="24"/>
        </w:rPr>
      </w:pPr>
      <w:r w:rsidRPr="001F5FE5">
        <w:rPr>
          <w:rFonts w:ascii="Times New Roman" w:hAnsi="Times New Roman"/>
          <w:sz w:val="24"/>
          <w:szCs w:val="24"/>
        </w:rPr>
        <w:t xml:space="preserve">The system shall </w:t>
      </w:r>
      <w:r>
        <w:rPr>
          <w:rFonts w:ascii="Times New Roman" w:hAnsi="Times New Roman"/>
          <w:sz w:val="24"/>
          <w:szCs w:val="24"/>
        </w:rPr>
        <w:t>allow admin to view crime rate report.</w:t>
      </w:r>
    </w:p>
    <w:p w14:paraId="6244BEFA" w14:textId="49FE7B94" w:rsidR="001F5FE5" w:rsidRDefault="001F5FE5" w:rsidP="001F5FE5">
      <w:pPr>
        <w:pStyle w:val="Heading4"/>
        <w:rPr>
          <w:rFonts w:ascii="Times New Roman" w:hAnsi="Times New Roman"/>
          <w:sz w:val="24"/>
          <w:szCs w:val="24"/>
        </w:rPr>
      </w:pPr>
      <w:r>
        <w:rPr>
          <w:rFonts w:ascii="Times New Roman" w:hAnsi="Times New Roman"/>
          <w:sz w:val="24"/>
          <w:szCs w:val="24"/>
        </w:rPr>
        <w:t>The system shall provide crime rate report based on case requests.</w:t>
      </w:r>
    </w:p>
    <w:p w14:paraId="19A97B7F" w14:textId="3DF52220" w:rsidR="001F5FE5" w:rsidRPr="001F5FE5" w:rsidRDefault="001F5FE5" w:rsidP="001F5FE5">
      <w:pPr>
        <w:pStyle w:val="Heading4"/>
        <w:rPr>
          <w:rFonts w:ascii="Times New Roman" w:hAnsi="Times New Roman"/>
          <w:sz w:val="24"/>
          <w:szCs w:val="24"/>
        </w:rPr>
      </w:pPr>
      <w:r w:rsidRPr="001F5FE5">
        <w:rPr>
          <w:rFonts w:ascii="Times New Roman" w:hAnsi="Times New Roman"/>
          <w:sz w:val="24"/>
          <w:szCs w:val="24"/>
        </w:rPr>
        <w:t xml:space="preserve">The system shall provide </w:t>
      </w:r>
      <w:r>
        <w:rPr>
          <w:rFonts w:ascii="Times New Roman" w:hAnsi="Times New Roman"/>
          <w:sz w:val="24"/>
          <w:szCs w:val="24"/>
        </w:rPr>
        <w:t>monthly crime rate report.</w:t>
      </w:r>
    </w:p>
    <w:p w14:paraId="0070BE59" w14:textId="77777777" w:rsidR="00013DC9" w:rsidRPr="00013DC9" w:rsidRDefault="00013DC9" w:rsidP="00013DC9"/>
    <w:p w14:paraId="18117672" w14:textId="77777777" w:rsidR="00EC1BAB" w:rsidRDefault="00EC1BAB" w:rsidP="00EC1BAB"/>
    <w:p w14:paraId="70F9BA4B" w14:textId="614B671F" w:rsidR="00EC1BAB" w:rsidRPr="00286319" w:rsidRDefault="00EC1BAB" w:rsidP="00EC1BAB">
      <w:pPr>
        <w:pStyle w:val="Heading3"/>
        <w:rPr>
          <w:b/>
        </w:rPr>
      </w:pPr>
      <w:bookmarkStart w:id="17" w:name="_Toc164477542"/>
      <w:r w:rsidRPr="00286319">
        <w:rPr>
          <w:b/>
        </w:rPr>
        <w:t xml:space="preserve">Provide </w:t>
      </w:r>
      <w:r w:rsidR="007D592F">
        <w:rPr>
          <w:b/>
        </w:rPr>
        <w:t>Third party</w:t>
      </w:r>
      <w:r w:rsidR="002305AC">
        <w:rPr>
          <w:b/>
        </w:rPr>
        <w:t xml:space="preserve"> access</w:t>
      </w:r>
      <w:r w:rsidRPr="00286319">
        <w:rPr>
          <w:b/>
        </w:rPr>
        <w:t>.</w:t>
      </w:r>
      <w:bookmarkEnd w:id="17"/>
    </w:p>
    <w:p w14:paraId="376CC901" w14:textId="77777777" w:rsidR="008F44FD" w:rsidRDefault="008F44FD" w:rsidP="00EC1BAB"/>
    <w:p w14:paraId="59B01616" w14:textId="06EB74AA" w:rsidR="007D592F" w:rsidRPr="0024211A" w:rsidRDefault="007D592F" w:rsidP="007D592F">
      <w:pPr>
        <w:pStyle w:val="Heading4"/>
        <w:rPr>
          <w:rFonts w:ascii="Times New Roman" w:hAnsi="Times New Roman"/>
          <w:sz w:val="24"/>
          <w:szCs w:val="24"/>
        </w:rPr>
      </w:pPr>
      <w:r w:rsidRPr="0024211A">
        <w:rPr>
          <w:rFonts w:ascii="Times New Roman" w:hAnsi="Times New Roman"/>
          <w:sz w:val="24"/>
          <w:szCs w:val="24"/>
        </w:rPr>
        <w:t xml:space="preserve">The system shall allow </w:t>
      </w:r>
      <w:r>
        <w:rPr>
          <w:rFonts w:ascii="Times New Roman" w:hAnsi="Times New Roman"/>
          <w:sz w:val="24"/>
          <w:szCs w:val="24"/>
        </w:rPr>
        <w:t>third party</w:t>
      </w:r>
      <w:r w:rsidRPr="0024211A">
        <w:rPr>
          <w:rFonts w:ascii="Times New Roman" w:hAnsi="Times New Roman"/>
          <w:sz w:val="24"/>
          <w:szCs w:val="24"/>
        </w:rPr>
        <w:t xml:space="preserve"> to create profile and set his credential.</w:t>
      </w:r>
    </w:p>
    <w:p w14:paraId="534C3C68" w14:textId="2BEE0BB2" w:rsidR="007D592F" w:rsidRPr="0024211A" w:rsidRDefault="007D592F" w:rsidP="007D592F">
      <w:pPr>
        <w:pStyle w:val="Heading4"/>
        <w:rPr>
          <w:rFonts w:ascii="Times New Roman" w:hAnsi="Times New Roman"/>
          <w:sz w:val="24"/>
          <w:szCs w:val="24"/>
        </w:rPr>
      </w:pPr>
      <w:r w:rsidRPr="0024211A">
        <w:rPr>
          <w:rFonts w:ascii="Times New Roman" w:hAnsi="Times New Roman"/>
          <w:sz w:val="24"/>
          <w:szCs w:val="24"/>
        </w:rPr>
        <w:t xml:space="preserve">The system shall </w:t>
      </w:r>
      <w:r>
        <w:rPr>
          <w:rFonts w:ascii="Times New Roman" w:hAnsi="Times New Roman"/>
          <w:sz w:val="24"/>
          <w:szCs w:val="24"/>
        </w:rPr>
        <w:t>allow third party to search and view case details.</w:t>
      </w:r>
    </w:p>
    <w:p w14:paraId="60C4E70D" w14:textId="77777777" w:rsidR="00EC1BAB" w:rsidRPr="0049360E" w:rsidRDefault="00EC1BAB" w:rsidP="00EC1BAB">
      <w:pPr>
        <w:rPr>
          <w:sz w:val="24"/>
          <w:szCs w:val="24"/>
        </w:rPr>
      </w:pPr>
    </w:p>
    <w:p w14:paraId="455AD7FB" w14:textId="77777777" w:rsidR="00EC1BAB" w:rsidRDefault="00EC1BAB" w:rsidP="00EC1BAB"/>
    <w:p w14:paraId="491C8882" w14:textId="77777777" w:rsidR="00887CC8" w:rsidRDefault="008C7E96">
      <w:pPr>
        <w:pStyle w:val="Heading2"/>
        <w:ind w:left="720" w:hanging="720"/>
      </w:pPr>
      <w:bookmarkStart w:id="18" w:name="_Toc164477554"/>
      <w:r>
        <w:t>Usability</w:t>
      </w:r>
      <w:bookmarkEnd w:id="18"/>
    </w:p>
    <w:p w14:paraId="66ADB246" w14:textId="77777777" w:rsidR="00F42F26" w:rsidRDefault="00F42F26" w:rsidP="00F42F26">
      <w:pPr>
        <w:pStyle w:val="Heading3"/>
        <w:ind w:left="720" w:hanging="720"/>
        <w:rPr>
          <w:b/>
        </w:rPr>
      </w:pPr>
      <w:bookmarkStart w:id="19" w:name="_Toc164477555"/>
      <w:r w:rsidRPr="007F1C36">
        <w:rPr>
          <w:b/>
        </w:rPr>
        <w:t>Graphical User Interface</w:t>
      </w:r>
      <w:bookmarkEnd w:id="19"/>
    </w:p>
    <w:p w14:paraId="309D1979" w14:textId="77777777" w:rsidR="00A00339" w:rsidRPr="00A00339" w:rsidRDefault="00A00339" w:rsidP="00A00339"/>
    <w:p w14:paraId="15E6FBF8" w14:textId="77777777" w:rsidR="00F42F26" w:rsidRPr="00515070" w:rsidRDefault="00F42F26" w:rsidP="00F42F26">
      <w:pPr>
        <w:rPr>
          <w:sz w:val="24"/>
          <w:szCs w:val="24"/>
        </w:rPr>
      </w:pPr>
      <w:r w:rsidRPr="00515070">
        <w:rPr>
          <w:sz w:val="24"/>
          <w:szCs w:val="24"/>
        </w:rPr>
        <w:t>The system shall provide a uniform look and feel between all the web pages.</w:t>
      </w:r>
    </w:p>
    <w:p w14:paraId="595D17BC" w14:textId="77777777" w:rsidR="00F42F26" w:rsidRPr="00515070" w:rsidRDefault="00F42F26" w:rsidP="00F42F26">
      <w:pPr>
        <w:rPr>
          <w:sz w:val="24"/>
          <w:szCs w:val="24"/>
        </w:rPr>
      </w:pPr>
    </w:p>
    <w:p w14:paraId="1C14D738" w14:textId="77777777" w:rsidR="00F42F26" w:rsidRPr="00515070" w:rsidRDefault="00F42F26" w:rsidP="00F42F26">
      <w:pPr>
        <w:rPr>
          <w:sz w:val="24"/>
          <w:szCs w:val="24"/>
        </w:rPr>
      </w:pPr>
      <w:bookmarkStart w:id="20" w:name="_Toc164343427"/>
    </w:p>
    <w:p w14:paraId="2E7CC13B" w14:textId="77777777" w:rsidR="00F42F26" w:rsidRDefault="00F42F26" w:rsidP="00F42F26">
      <w:pPr>
        <w:pStyle w:val="Heading3"/>
        <w:ind w:left="720" w:hanging="720"/>
        <w:rPr>
          <w:b/>
        </w:rPr>
      </w:pPr>
      <w:bookmarkStart w:id="21" w:name="_Toc164343429"/>
      <w:bookmarkStart w:id="22" w:name="_Toc164477556"/>
      <w:bookmarkEnd w:id="20"/>
      <w:r w:rsidRPr="007F1C36">
        <w:rPr>
          <w:b/>
        </w:rPr>
        <w:t>Accessibility</w:t>
      </w:r>
      <w:bookmarkEnd w:id="21"/>
      <w:bookmarkEnd w:id="22"/>
    </w:p>
    <w:p w14:paraId="030DB999" w14:textId="77777777" w:rsidR="0038258A" w:rsidRPr="0038258A" w:rsidRDefault="0038258A" w:rsidP="0038258A"/>
    <w:p w14:paraId="4D450603" w14:textId="7F4960BD" w:rsidR="00F42F26" w:rsidRPr="00515070" w:rsidRDefault="008630ED" w:rsidP="00F42F26">
      <w:pPr>
        <w:rPr>
          <w:sz w:val="24"/>
          <w:szCs w:val="24"/>
        </w:rPr>
      </w:pPr>
      <w:r w:rsidRPr="00515070">
        <w:rPr>
          <w:sz w:val="24"/>
          <w:szCs w:val="24"/>
        </w:rPr>
        <w:t>The system shall provide access</w:t>
      </w:r>
      <w:r>
        <w:rPr>
          <w:sz w:val="24"/>
          <w:szCs w:val="24"/>
        </w:rPr>
        <w:t xml:space="preserve"> to public, lawyer, judges, clerk,</w:t>
      </w:r>
      <w:r w:rsidRPr="008630ED">
        <w:rPr>
          <w:sz w:val="24"/>
          <w:szCs w:val="24"/>
        </w:rPr>
        <w:t xml:space="preserve"> </w:t>
      </w:r>
      <w:r>
        <w:rPr>
          <w:sz w:val="24"/>
          <w:szCs w:val="24"/>
        </w:rPr>
        <w:t>students and police.</w:t>
      </w:r>
    </w:p>
    <w:p w14:paraId="7E642E36" w14:textId="77777777" w:rsidR="00F42F26" w:rsidRPr="006D5871" w:rsidRDefault="00F42F26" w:rsidP="00F42F26"/>
    <w:p w14:paraId="644DD071" w14:textId="77777777" w:rsidR="00EC1BAB" w:rsidRDefault="008C7E96" w:rsidP="00887CC8">
      <w:pPr>
        <w:pStyle w:val="Heading2"/>
      </w:pPr>
      <w:bookmarkStart w:id="23" w:name="_Toc164477557"/>
      <w:r>
        <w:lastRenderedPageBreak/>
        <w:t>Reliability</w:t>
      </w:r>
      <w:r w:rsidR="00EC1BAB">
        <w:t xml:space="preserve"> &amp; Availability</w:t>
      </w:r>
      <w:bookmarkEnd w:id="23"/>
      <w:r>
        <w:t xml:space="preserve"> </w:t>
      </w:r>
    </w:p>
    <w:p w14:paraId="18425E96" w14:textId="77777777" w:rsidR="00F42F26" w:rsidRDefault="00F42F26" w:rsidP="00F42F26">
      <w:pPr>
        <w:pStyle w:val="Heading3"/>
        <w:ind w:left="720" w:hanging="720"/>
        <w:rPr>
          <w:b/>
        </w:rPr>
      </w:pPr>
      <w:bookmarkStart w:id="24" w:name="_Toc164343431"/>
      <w:bookmarkStart w:id="25" w:name="_Toc164477558"/>
      <w:r w:rsidRPr="007F1C36">
        <w:rPr>
          <w:b/>
        </w:rPr>
        <w:t>Back-end Internal Computers</w:t>
      </w:r>
      <w:bookmarkEnd w:id="24"/>
      <w:bookmarkEnd w:id="25"/>
    </w:p>
    <w:p w14:paraId="45336AAC" w14:textId="77777777" w:rsidR="004F1B2C" w:rsidRPr="004F1B2C" w:rsidRDefault="004F1B2C" w:rsidP="004F1B2C"/>
    <w:p w14:paraId="646EC6ED" w14:textId="77777777" w:rsidR="00EA51F2" w:rsidRPr="00396624" w:rsidRDefault="00EA51F2" w:rsidP="00EA51F2">
      <w:pPr>
        <w:pStyle w:val="InfoBlue"/>
      </w:pPr>
      <w:r w:rsidRPr="00396624">
        <w:t>Not Applicable</w:t>
      </w:r>
      <w:r>
        <w:t>.</w:t>
      </w:r>
    </w:p>
    <w:p w14:paraId="0F772A45" w14:textId="77777777" w:rsidR="00F42F26" w:rsidRDefault="00F42F26" w:rsidP="00EA51F2">
      <w:pPr>
        <w:ind w:left="720"/>
      </w:pPr>
    </w:p>
    <w:p w14:paraId="699D4473" w14:textId="77777777" w:rsidR="00F42F26" w:rsidRDefault="00F42F26" w:rsidP="00F42F26">
      <w:pPr>
        <w:pStyle w:val="Heading3"/>
        <w:ind w:left="720" w:hanging="720"/>
        <w:rPr>
          <w:b/>
        </w:rPr>
      </w:pPr>
      <w:bookmarkStart w:id="26" w:name="_Toc164343432"/>
      <w:bookmarkStart w:id="27" w:name="_Toc164477559"/>
      <w:r w:rsidRPr="007F1C36">
        <w:rPr>
          <w:b/>
        </w:rPr>
        <w:t>Internet Service Provider</w:t>
      </w:r>
      <w:bookmarkEnd w:id="26"/>
      <w:bookmarkEnd w:id="27"/>
    </w:p>
    <w:p w14:paraId="5157D022" w14:textId="77777777" w:rsidR="00D756C0" w:rsidRPr="00D756C0" w:rsidRDefault="00D756C0" w:rsidP="00D756C0"/>
    <w:p w14:paraId="08D26DA8" w14:textId="77777777" w:rsidR="00EA51F2" w:rsidRPr="00396624" w:rsidRDefault="00EA51F2" w:rsidP="00EA51F2">
      <w:pPr>
        <w:pStyle w:val="InfoBlue"/>
      </w:pPr>
      <w:r w:rsidRPr="00396624">
        <w:t>Not Applicable</w:t>
      </w:r>
      <w:r>
        <w:t>.</w:t>
      </w:r>
    </w:p>
    <w:p w14:paraId="6E87ABCB" w14:textId="77777777" w:rsidR="008C7E96" w:rsidRDefault="008C7E96" w:rsidP="00BF3C8C">
      <w:pPr>
        <w:pStyle w:val="InfoBlue"/>
      </w:pPr>
    </w:p>
    <w:p w14:paraId="65D66C9A" w14:textId="77777777" w:rsidR="008C7E96" w:rsidRDefault="008C7E96">
      <w:pPr>
        <w:pStyle w:val="Heading2"/>
      </w:pPr>
      <w:bookmarkStart w:id="28" w:name="_Toc164477560"/>
      <w:r>
        <w:t>Performance</w:t>
      </w:r>
      <w:bookmarkEnd w:id="28"/>
    </w:p>
    <w:p w14:paraId="6E113279" w14:textId="77777777" w:rsidR="00265064" w:rsidRDefault="00265064" w:rsidP="00265064"/>
    <w:p w14:paraId="7F06BC27" w14:textId="5CF115C8" w:rsidR="000D255E" w:rsidRPr="00D3797E" w:rsidRDefault="00265064" w:rsidP="00D3797E">
      <w:pPr>
        <w:pStyle w:val="Heading3"/>
        <w:rPr>
          <w:rFonts w:ascii="Times New Roman" w:hAnsi="Times New Roman"/>
          <w:i w:val="0"/>
          <w:iCs/>
          <w:sz w:val="24"/>
          <w:szCs w:val="24"/>
        </w:rPr>
      </w:pPr>
      <w:r w:rsidRPr="00D3797E">
        <w:rPr>
          <w:rFonts w:ascii="Times New Roman" w:hAnsi="Times New Roman"/>
          <w:i w:val="0"/>
          <w:iCs/>
          <w:sz w:val="24"/>
          <w:szCs w:val="24"/>
        </w:rPr>
        <w:t>The product shall be based on web and has to be run from a web server.</w:t>
      </w:r>
    </w:p>
    <w:p w14:paraId="3735B588" w14:textId="0612A066" w:rsidR="000D255E" w:rsidRPr="00D3797E" w:rsidRDefault="00265064" w:rsidP="00D3797E">
      <w:pPr>
        <w:pStyle w:val="Heading3"/>
        <w:rPr>
          <w:rFonts w:ascii="Times New Roman" w:hAnsi="Times New Roman"/>
          <w:i w:val="0"/>
          <w:iCs/>
          <w:sz w:val="24"/>
          <w:szCs w:val="24"/>
        </w:rPr>
      </w:pPr>
      <w:r w:rsidRPr="00D3797E">
        <w:rPr>
          <w:rFonts w:ascii="Times New Roman" w:hAnsi="Times New Roman"/>
          <w:i w:val="0"/>
          <w:iCs/>
          <w:sz w:val="24"/>
          <w:szCs w:val="24"/>
        </w:rPr>
        <w:t>The product shall take initial load time depending on internet connection strength which also depends on the media from which the product is run.</w:t>
      </w:r>
    </w:p>
    <w:p w14:paraId="2281F162" w14:textId="7868555D" w:rsidR="00265064" w:rsidRPr="00D3797E" w:rsidRDefault="00265064" w:rsidP="00D3797E">
      <w:pPr>
        <w:pStyle w:val="Heading3"/>
        <w:rPr>
          <w:rFonts w:ascii="Times New Roman" w:hAnsi="Times New Roman"/>
          <w:i w:val="0"/>
          <w:iCs/>
          <w:sz w:val="24"/>
          <w:szCs w:val="24"/>
        </w:rPr>
      </w:pPr>
      <w:r w:rsidRPr="00D3797E">
        <w:rPr>
          <w:rFonts w:ascii="Times New Roman" w:hAnsi="Times New Roman"/>
          <w:i w:val="0"/>
          <w:iCs/>
          <w:sz w:val="24"/>
          <w:szCs w:val="24"/>
        </w:rPr>
        <w:t>The performance shall depend upon hardware components of the client/</w:t>
      </w:r>
      <w:r w:rsidR="008C0577" w:rsidRPr="00D3797E">
        <w:rPr>
          <w:rFonts w:ascii="Times New Roman" w:hAnsi="Times New Roman"/>
          <w:i w:val="0"/>
          <w:iCs/>
          <w:sz w:val="24"/>
          <w:szCs w:val="24"/>
        </w:rPr>
        <w:t>public</w:t>
      </w:r>
      <w:r w:rsidRPr="00D3797E">
        <w:rPr>
          <w:rFonts w:ascii="Times New Roman" w:hAnsi="Times New Roman"/>
          <w:i w:val="0"/>
          <w:iCs/>
          <w:sz w:val="24"/>
          <w:szCs w:val="24"/>
        </w:rPr>
        <w:t xml:space="preserve">. </w:t>
      </w:r>
    </w:p>
    <w:p w14:paraId="6E16014F" w14:textId="77777777" w:rsidR="005163D6" w:rsidRPr="006E62E6" w:rsidRDefault="005163D6" w:rsidP="00265064">
      <w:pPr>
        <w:rPr>
          <w:sz w:val="24"/>
          <w:szCs w:val="24"/>
        </w:rPr>
      </w:pPr>
    </w:p>
    <w:p w14:paraId="5D3D2331" w14:textId="77777777" w:rsidR="00F42F26" w:rsidRDefault="00F42F26" w:rsidP="00F42F26">
      <w:pPr>
        <w:pStyle w:val="Heading2"/>
      </w:pPr>
      <w:bookmarkStart w:id="29" w:name="_Toc164343433"/>
      <w:bookmarkStart w:id="30" w:name="_Toc164477561"/>
      <w:r>
        <w:t>Security</w:t>
      </w:r>
      <w:bookmarkEnd w:id="29"/>
      <w:bookmarkEnd w:id="30"/>
    </w:p>
    <w:p w14:paraId="0D7BF36F" w14:textId="77777777" w:rsidR="00F42F26" w:rsidRDefault="00F42F26" w:rsidP="00F42F26">
      <w:pPr>
        <w:pStyle w:val="Heading3"/>
        <w:ind w:left="720" w:hanging="720"/>
        <w:rPr>
          <w:b/>
        </w:rPr>
      </w:pPr>
      <w:bookmarkStart w:id="31" w:name="_Toc164477562"/>
      <w:r w:rsidRPr="007F1C36">
        <w:rPr>
          <w:b/>
        </w:rPr>
        <w:t>Data Transfer</w:t>
      </w:r>
      <w:bookmarkEnd w:id="31"/>
    </w:p>
    <w:p w14:paraId="67369AA0" w14:textId="77777777" w:rsidR="0051095F" w:rsidRPr="0051095F" w:rsidRDefault="0051095F" w:rsidP="0051095F"/>
    <w:p w14:paraId="31720401" w14:textId="29ED65D6" w:rsidR="00F42F26" w:rsidRPr="006E62E6" w:rsidRDefault="00F42F26" w:rsidP="00AA519B">
      <w:pPr>
        <w:pStyle w:val="Heading4"/>
        <w:rPr>
          <w:rFonts w:ascii="Times New Roman" w:hAnsi="Times New Roman"/>
          <w:sz w:val="24"/>
          <w:szCs w:val="24"/>
        </w:rPr>
      </w:pPr>
      <w:r w:rsidRPr="006E62E6">
        <w:rPr>
          <w:rFonts w:ascii="Times New Roman" w:hAnsi="Times New Roman"/>
          <w:sz w:val="24"/>
          <w:szCs w:val="24"/>
        </w:rPr>
        <w:t>The system shall use secure sockets in all transactions that include any confidential customer information.</w:t>
      </w:r>
    </w:p>
    <w:p w14:paraId="00BBE388" w14:textId="1420CD20" w:rsidR="00F42F26" w:rsidRPr="006E62E6" w:rsidRDefault="00F42F26" w:rsidP="00687C4F">
      <w:pPr>
        <w:pStyle w:val="Heading4"/>
        <w:rPr>
          <w:rFonts w:ascii="Times New Roman" w:hAnsi="Times New Roman"/>
          <w:sz w:val="24"/>
          <w:szCs w:val="24"/>
        </w:rPr>
      </w:pPr>
      <w:r w:rsidRPr="006E62E6">
        <w:rPr>
          <w:rFonts w:ascii="Times New Roman" w:hAnsi="Times New Roman"/>
          <w:sz w:val="24"/>
          <w:szCs w:val="24"/>
        </w:rPr>
        <w:t>The system shall automatically log out all customers after a period of inactivity.</w:t>
      </w:r>
    </w:p>
    <w:p w14:paraId="060DB15D" w14:textId="46F58905" w:rsidR="00F42F26" w:rsidRPr="006E62E6" w:rsidRDefault="00F42F26" w:rsidP="000310D1">
      <w:pPr>
        <w:pStyle w:val="Heading4"/>
        <w:rPr>
          <w:rFonts w:ascii="Times New Roman" w:hAnsi="Times New Roman"/>
          <w:sz w:val="24"/>
          <w:szCs w:val="24"/>
        </w:rPr>
      </w:pPr>
      <w:r w:rsidRPr="006E62E6">
        <w:rPr>
          <w:rFonts w:ascii="Times New Roman" w:hAnsi="Times New Roman"/>
          <w:sz w:val="24"/>
          <w:szCs w:val="24"/>
        </w:rPr>
        <w:t>The system shall not leave any cookies on the customer’s computer containing the user’s password.</w:t>
      </w:r>
    </w:p>
    <w:p w14:paraId="565A00F8" w14:textId="77777777" w:rsidR="00F42F26" w:rsidRPr="006E62E6" w:rsidRDefault="00F42F26" w:rsidP="00213642">
      <w:pPr>
        <w:pStyle w:val="Heading4"/>
        <w:rPr>
          <w:rFonts w:ascii="Times New Roman" w:hAnsi="Times New Roman"/>
          <w:sz w:val="24"/>
          <w:szCs w:val="24"/>
        </w:rPr>
      </w:pPr>
      <w:r w:rsidRPr="006E62E6">
        <w:rPr>
          <w:rFonts w:ascii="Times New Roman" w:hAnsi="Times New Roman"/>
          <w:sz w:val="24"/>
          <w:szCs w:val="24"/>
        </w:rPr>
        <w:t>The system shall not leave any cookies on the customer’s computer containing any of the user’s confidential information.</w:t>
      </w:r>
    </w:p>
    <w:p w14:paraId="55E40F2C" w14:textId="77777777" w:rsidR="00F42F26" w:rsidRPr="00B35410" w:rsidRDefault="00F42F26" w:rsidP="00F42F26"/>
    <w:p w14:paraId="2926E619" w14:textId="77777777" w:rsidR="00F42F26" w:rsidRDefault="00F42F26" w:rsidP="00F42F26">
      <w:pPr>
        <w:pStyle w:val="Heading3"/>
        <w:ind w:left="720" w:hanging="720"/>
        <w:rPr>
          <w:b/>
        </w:rPr>
      </w:pPr>
      <w:bookmarkStart w:id="32" w:name="_Toc164477563"/>
      <w:r w:rsidRPr="007F1C36">
        <w:rPr>
          <w:b/>
        </w:rPr>
        <w:t>Data Storage</w:t>
      </w:r>
      <w:bookmarkEnd w:id="32"/>
    </w:p>
    <w:p w14:paraId="54562220" w14:textId="77777777" w:rsidR="00C74030" w:rsidRPr="00C74030" w:rsidRDefault="00C74030" w:rsidP="00C74030"/>
    <w:p w14:paraId="3CAEDF2B" w14:textId="4FB74B5D" w:rsidR="00F42F26" w:rsidRPr="006E62E6" w:rsidRDefault="00F42F26" w:rsidP="00D4155E">
      <w:pPr>
        <w:pStyle w:val="Heading4"/>
        <w:rPr>
          <w:rFonts w:ascii="Times New Roman" w:hAnsi="Times New Roman"/>
          <w:sz w:val="24"/>
          <w:szCs w:val="24"/>
        </w:rPr>
      </w:pPr>
      <w:r w:rsidRPr="006E62E6">
        <w:rPr>
          <w:rFonts w:ascii="Times New Roman" w:hAnsi="Times New Roman"/>
          <w:sz w:val="24"/>
          <w:szCs w:val="24"/>
        </w:rPr>
        <w:t>The customer’s web browser shall never display a customer’s password.  It shall always be echoed with special characters representing typed characters.</w:t>
      </w:r>
    </w:p>
    <w:p w14:paraId="6B488B8E" w14:textId="24352AB5" w:rsidR="00F42F26" w:rsidRPr="006E62E6" w:rsidRDefault="00F42F26" w:rsidP="00152C08">
      <w:pPr>
        <w:pStyle w:val="Heading4"/>
        <w:rPr>
          <w:rFonts w:ascii="Times New Roman" w:hAnsi="Times New Roman"/>
          <w:sz w:val="24"/>
          <w:szCs w:val="24"/>
        </w:rPr>
      </w:pPr>
      <w:r w:rsidRPr="006E62E6">
        <w:rPr>
          <w:rFonts w:ascii="Times New Roman" w:hAnsi="Times New Roman"/>
          <w:sz w:val="24"/>
          <w:szCs w:val="24"/>
        </w:rPr>
        <w:t xml:space="preserve">The system’s back-end servers shall never display a customer’s password.  The </w:t>
      </w:r>
      <w:r w:rsidRPr="006E62E6">
        <w:rPr>
          <w:rFonts w:ascii="Times New Roman" w:hAnsi="Times New Roman"/>
          <w:sz w:val="24"/>
          <w:szCs w:val="24"/>
        </w:rPr>
        <w:lastRenderedPageBreak/>
        <w:t>customer’s password may be reset but never shown.</w:t>
      </w:r>
    </w:p>
    <w:p w14:paraId="0A729F84" w14:textId="37283D46" w:rsidR="00F42F26" w:rsidRPr="006E62E6" w:rsidRDefault="00F42F26" w:rsidP="001061A8">
      <w:pPr>
        <w:pStyle w:val="Heading4"/>
        <w:rPr>
          <w:rFonts w:ascii="Times New Roman" w:hAnsi="Times New Roman"/>
          <w:sz w:val="24"/>
          <w:szCs w:val="24"/>
        </w:rPr>
      </w:pPr>
      <w:r w:rsidRPr="006E62E6">
        <w:rPr>
          <w:rFonts w:ascii="Times New Roman" w:hAnsi="Times New Roman"/>
          <w:sz w:val="24"/>
          <w:szCs w:val="24"/>
        </w:rPr>
        <w:t>The system’s back-end servers shall only be accessible to authenticated administrators.</w:t>
      </w:r>
    </w:p>
    <w:p w14:paraId="6A5E41A6" w14:textId="77777777" w:rsidR="00F42F26" w:rsidRPr="006E62E6" w:rsidRDefault="00F42F26" w:rsidP="00F021B4">
      <w:pPr>
        <w:pStyle w:val="Heading4"/>
        <w:rPr>
          <w:rFonts w:ascii="Times New Roman" w:hAnsi="Times New Roman"/>
          <w:sz w:val="24"/>
          <w:szCs w:val="24"/>
        </w:rPr>
      </w:pPr>
      <w:r w:rsidRPr="006E62E6">
        <w:rPr>
          <w:rFonts w:ascii="Times New Roman" w:hAnsi="Times New Roman"/>
          <w:sz w:val="24"/>
          <w:szCs w:val="24"/>
        </w:rPr>
        <w:t>The system’s back-end databases shall be encrypted.</w:t>
      </w:r>
    </w:p>
    <w:p w14:paraId="3D096E13" w14:textId="77777777" w:rsidR="00F42F26" w:rsidRDefault="00F42F26" w:rsidP="00F42F26"/>
    <w:p w14:paraId="2DD0908A" w14:textId="77777777" w:rsidR="00F42F26" w:rsidRPr="00B35410" w:rsidRDefault="00F42F26" w:rsidP="00F42F26"/>
    <w:p w14:paraId="3545DC78" w14:textId="77777777" w:rsidR="00F42F26" w:rsidRDefault="00F42F26" w:rsidP="00F42F26">
      <w:pPr>
        <w:pStyle w:val="Heading2"/>
      </w:pPr>
      <w:bookmarkStart w:id="33" w:name="_Toc164343440"/>
      <w:bookmarkStart w:id="34" w:name="_Toc164477564"/>
      <w:r>
        <w:t>Supportability</w:t>
      </w:r>
      <w:bookmarkEnd w:id="33"/>
      <w:bookmarkEnd w:id="34"/>
    </w:p>
    <w:p w14:paraId="5427B55E" w14:textId="77777777" w:rsidR="00F42F26" w:rsidRDefault="00F42F26" w:rsidP="00F42F26">
      <w:pPr>
        <w:pStyle w:val="Heading3"/>
        <w:ind w:left="720" w:hanging="720"/>
        <w:rPr>
          <w:b/>
        </w:rPr>
      </w:pPr>
      <w:bookmarkStart w:id="35" w:name="_Toc164477565"/>
      <w:r w:rsidRPr="007F1C36">
        <w:rPr>
          <w:b/>
        </w:rPr>
        <w:t>Configuration Management Tool</w:t>
      </w:r>
      <w:bookmarkEnd w:id="35"/>
    </w:p>
    <w:p w14:paraId="1265C5D2" w14:textId="77777777" w:rsidR="00C74030" w:rsidRPr="00C74030" w:rsidRDefault="00C74030" w:rsidP="00C74030"/>
    <w:p w14:paraId="6562C7A1" w14:textId="77777777" w:rsidR="00F42F26" w:rsidRPr="00FF4025" w:rsidRDefault="00F42F26" w:rsidP="00F42F26">
      <w:pPr>
        <w:rPr>
          <w:sz w:val="24"/>
          <w:szCs w:val="24"/>
        </w:rPr>
      </w:pPr>
      <w:r w:rsidRPr="00FF4025">
        <w:rPr>
          <w:sz w:val="24"/>
          <w:szCs w:val="24"/>
        </w:rPr>
        <w:t>The source code developed for this system shall be maintained in configuration management tool.</w:t>
      </w:r>
    </w:p>
    <w:p w14:paraId="19914A20" w14:textId="77777777" w:rsidR="008C7E96" w:rsidRDefault="008C7E96" w:rsidP="00BF3C8C">
      <w:pPr>
        <w:pStyle w:val="InfoBlue"/>
      </w:pPr>
    </w:p>
    <w:p w14:paraId="75D570E8" w14:textId="77777777" w:rsidR="008C7E96" w:rsidRDefault="008C7E96">
      <w:pPr>
        <w:pStyle w:val="Heading2"/>
      </w:pPr>
      <w:bookmarkStart w:id="36" w:name="_Toc164477566"/>
      <w:r>
        <w:t>Design Constraints</w:t>
      </w:r>
      <w:bookmarkEnd w:id="36"/>
    </w:p>
    <w:p w14:paraId="185978D5" w14:textId="77777777" w:rsidR="00F42F26" w:rsidRDefault="00F42F26" w:rsidP="00F42F26">
      <w:pPr>
        <w:pStyle w:val="Heading3"/>
        <w:ind w:left="720" w:hanging="720"/>
        <w:rPr>
          <w:b/>
        </w:rPr>
      </w:pPr>
      <w:bookmarkStart w:id="37" w:name="_Toc164343443"/>
      <w:bookmarkStart w:id="38" w:name="_Toc164477567"/>
      <w:r w:rsidRPr="009E7063">
        <w:rPr>
          <w:b/>
        </w:rPr>
        <w:t>Standard Development Tools</w:t>
      </w:r>
      <w:bookmarkEnd w:id="37"/>
      <w:bookmarkEnd w:id="38"/>
    </w:p>
    <w:p w14:paraId="3B7D434B" w14:textId="77777777" w:rsidR="00C74030" w:rsidRPr="00C74030" w:rsidRDefault="00C74030" w:rsidP="00C74030"/>
    <w:p w14:paraId="4F8B6BC3" w14:textId="77777777"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14:paraId="32B1F7AD" w14:textId="77777777" w:rsidR="00BB1954" w:rsidRDefault="00BB1954" w:rsidP="00BB1954"/>
    <w:p w14:paraId="70776789" w14:textId="77777777" w:rsidR="00F42F26" w:rsidRDefault="00F42F26" w:rsidP="00F42F26">
      <w:pPr>
        <w:pStyle w:val="Heading3"/>
        <w:ind w:left="720" w:hanging="720"/>
        <w:rPr>
          <w:b/>
        </w:rPr>
      </w:pPr>
      <w:bookmarkStart w:id="39" w:name="_Toc164477568"/>
      <w:r w:rsidRPr="00B7402B">
        <w:rPr>
          <w:b/>
        </w:rPr>
        <w:t>Web Based Product</w:t>
      </w:r>
      <w:bookmarkEnd w:id="39"/>
    </w:p>
    <w:p w14:paraId="2FCBDBBF" w14:textId="5DC3E780" w:rsidR="00BD30F0" w:rsidRPr="000F01A2" w:rsidRDefault="00183B76" w:rsidP="00183B76">
      <w:pPr>
        <w:pStyle w:val="Heading4"/>
        <w:rPr>
          <w:rFonts w:ascii="Times New Roman" w:hAnsi="Times New Roman"/>
          <w:sz w:val="24"/>
          <w:szCs w:val="24"/>
        </w:rPr>
      </w:pPr>
      <w:r w:rsidRPr="000F01A2">
        <w:rPr>
          <w:rFonts w:ascii="Times New Roman" w:hAnsi="Times New Roman"/>
          <w:sz w:val="24"/>
          <w:szCs w:val="24"/>
        </w:rPr>
        <w:t>There are no memory requirements.</w:t>
      </w:r>
    </w:p>
    <w:p w14:paraId="58102F73" w14:textId="4C74349B" w:rsidR="00183B76" w:rsidRPr="003F24DB" w:rsidRDefault="00183B76" w:rsidP="00183B76">
      <w:pPr>
        <w:pStyle w:val="Heading4"/>
      </w:pPr>
      <w:r w:rsidRPr="000F01A2">
        <w:rPr>
          <w:rFonts w:ascii="Times New Roman" w:hAnsi="Times New Roman"/>
          <w:sz w:val="24"/>
          <w:szCs w:val="24"/>
        </w:rPr>
        <w:t xml:space="preserve">The computers must be equipped with web browsers such as Chrome. </w:t>
      </w:r>
    </w:p>
    <w:p w14:paraId="3F9500FA" w14:textId="0737375A" w:rsidR="00183B76" w:rsidRDefault="00183B76" w:rsidP="00183B76">
      <w:pPr>
        <w:pStyle w:val="Heading4"/>
        <w:rPr>
          <w:rFonts w:ascii="Times New Roman" w:hAnsi="Times New Roman"/>
          <w:sz w:val="24"/>
          <w:szCs w:val="24"/>
        </w:rPr>
      </w:pPr>
      <w:r w:rsidRPr="00183B76">
        <w:rPr>
          <w:rFonts w:ascii="Times New Roman" w:hAnsi="Times New Roman"/>
          <w:sz w:val="24"/>
          <w:szCs w:val="24"/>
        </w:rPr>
        <w:t>The product must be stored in such a way that allows the client easy access to it.</w:t>
      </w:r>
    </w:p>
    <w:p w14:paraId="6C533EBA" w14:textId="183ABC58" w:rsidR="00183B76" w:rsidRPr="00183B76" w:rsidRDefault="00183B76" w:rsidP="00183B76">
      <w:pPr>
        <w:pStyle w:val="Heading4"/>
        <w:rPr>
          <w:rFonts w:ascii="Times New Roman" w:hAnsi="Times New Roman"/>
        </w:rPr>
      </w:pPr>
      <w:r w:rsidRPr="00183B76">
        <w:rPr>
          <w:rFonts w:ascii="Times New Roman" w:hAnsi="Times New Roman"/>
          <w:sz w:val="24"/>
          <w:szCs w:val="24"/>
        </w:rPr>
        <w:t>Response time for loading the product should take no longer than five minutes.</w:t>
      </w:r>
    </w:p>
    <w:p w14:paraId="3AB9F44C" w14:textId="425A6D8F" w:rsidR="00BB1954" w:rsidRPr="00183B76" w:rsidRDefault="00183B76" w:rsidP="00183B76">
      <w:pPr>
        <w:pStyle w:val="Heading4"/>
      </w:pPr>
      <w:r w:rsidRPr="00183B76">
        <w:rPr>
          <w:rFonts w:ascii="Times New Roman" w:hAnsi="Times New Roman"/>
          <w:sz w:val="24"/>
          <w:szCs w:val="24"/>
        </w:rPr>
        <w:t>A general knowledge of basic computer skills is required to use the product</w:t>
      </w:r>
      <w:r>
        <w:rPr>
          <w:sz w:val="24"/>
          <w:szCs w:val="24"/>
        </w:rPr>
        <w:t>.</w:t>
      </w:r>
      <w:r w:rsidR="00BB1954" w:rsidRPr="00183B76">
        <w:t xml:space="preserve">      </w:t>
      </w:r>
    </w:p>
    <w:p w14:paraId="70D06553" w14:textId="77777777" w:rsidR="008C7E96" w:rsidRDefault="008C7E96" w:rsidP="00BF3C8C">
      <w:pPr>
        <w:pStyle w:val="InfoBlue"/>
      </w:pPr>
    </w:p>
    <w:p w14:paraId="05CC209C" w14:textId="3BE9BEC1" w:rsidR="008F4CA7" w:rsidRDefault="008C7E96" w:rsidP="008F4CA7">
      <w:pPr>
        <w:pStyle w:val="Heading2"/>
      </w:pPr>
      <w:bookmarkStart w:id="40" w:name="_Toc164477569"/>
      <w:r>
        <w:t>On-line User Documentation and Help System Requirements</w:t>
      </w:r>
      <w:bookmarkEnd w:id="40"/>
    </w:p>
    <w:p w14:paraId="27F064F9" w14:textId="77777777" w:rsidR="00524D4C" w:rsidRPr="00396624" w:rsidRDefault="00524D4C" w:rsidP="00524D4C">
      <w:pPr>
        <w:pStyle w:val="InfoBlue"/>
      </w:pPr>
      <w:r w:rsidRPr="00396624">
        <w:t>Not Applicable</w:t>
      </w:r>
    </w:p>
    <w:p w14:paraId="1F4B2482" w14:textId="77777777" w:rsidR="000B55B6" w:rsidRPr="000B55B6" w:rsidRDefault="000B55B6" w:rsidP="000B55B6">
      <w:pPr>
        <w:pStyle w:val="BodyText"/>
      </w:pPr>
    </w:p>
    <w:p w14:paraId="20C45CEE" w14:textId="77777777" w:rsidR="008C7E96" w:rsidRDefault="008C7E96">
      <w:pPr>
        <w:pStyle w:val="Heading2"/>
      </w:pPr>
      <w:bookmarkStart w:id="41" w:name="_Toc164477570"/>
      <w:r>
        <w:t>Purchased Components</w:t>
      </w:r>
      <w:bookmarkEnd w:id="41"/>
    </w:p>
    <w:p w14:paraId="282DD7CD" w14:textId="3151BDF0" w:rsidR="00502748" w:rsidRPr="00396624" w:rsidRDefault="00E21446" w:rsidP="00BF3C8C">
      <w:pPr>
        <w:pStyle w:val="InfoBlue"/>
      </w:pPr>
      <w:r w:rsidRPr="00396624">
        <w:t>Not Applicable</w:t>
      </w:r>
      <w:r w:rsidR="00524D4C">
        <w:t>.</w:t>
      </w:r>
    </w:p>
    <w:p w14:paraId="01BC95F0" w14:textId="77777777" w:rsidR="00EB2F4C" w:rsidRPr="00EB2F4C" w:rsidRDefault="00EB2F4C" w:rsidP="00EB2F4C">
      <w:pPr>
        <w:pStyle w:val="BodyText"/>
      </w:pPr>
    </w:p>
    <w:p w14:paraId="3AD0D016" w14:textId="77777777" w:rsidR="008C7E96" w:rsidRDefault="008C7E96">
      <w:pPr>
        <w:pStyle w:val="Heading2"/>
      </w:pPr>
      <w:bookmarkStart w:id="42" w:name="_Toc164477571"/>
      <w:r>
        <w:t>Interfaces</w:t>
      </w:r>
      <w:bookmarkEnd w:id="42"/>
    </w:p>
    <w:p w14:paraId="77CBA2CC" w14:textId="77777777" w:rsidR="00B0112F" w:rsidRPr="00847E0B" w:rsidRDefault="00B0112F" w:rsidP="00B0112F">
      <w:pPr>
        <w:pStyle w:val="BodyText"/>
        <w:ind w:left="0"/>
        <w:rPr>
          <w:rFonts w:ascii="Verdana" w:hAnsi="Verdana" w:cs="Arial"/>
          <w:sz w:val="24"/>
          <w:szCs w:val="24"/>
        </w:rPr>
      </w:pPr>
    </w:p>
    <w:p w14:paraId="50215D02" w14:textId="5F0415CA" w:rsidR="006C0EB7" w:rsidRPr="00847E0B" w:rsidRDefault="00B0112F" w:rsidP="00B0112F">
      <w:pPr>
        <w:pStyle w:val="BodyText"/>
        <w:ind w:left="0"/>
        <w:rPr>
          <w:sz w:val="24"/>
          <w:szCs w:val="24"/>
        </w:rPr>
      </w:pPr>
      <w:r w:rsidRPr="00847E0B">
        <w:rPr>
          <w:sz w:val="24"/>
          <w:szCs w:val="24"/>
        </w:rPr>
        <w:lastRenderedPageBreak/>
        <w:t>There are m</w:t>
      </w:r>
      <w:r>
        <w:rPr>
          <w:sz w:val="24"/>
          <w:szCs w:val="24"/>
        </w:rPr>
        <w:t xml:space="preserve">any types of interfaces as such supported by the </w:t>
      </w:r>
      <w:r w:rsidR="00F75C7F">
        <w:rPr>
          <w:sz w:val="24"/>
          <w:szCs w:val="24"/>
        </w:rPr>
        <w:t xml:space="preserve">Judicial Case management </w:t>
      </w:r>
      <w:r>
        <w:rPr>
          <w:sz w:val="24"/>
          <w:szCs w:val="24"/>
        </w:rPr>
        <w:t>software system</w:t>
      </w:r>
      <w:r w:rsidRPr="00847E0B">
        <w:rPr>
          <w:sz w:val="24"/>
          <w:szCs w:val="24"/>
        </w:rPr>
        <w:t xml:space="preserve"> </w:t>
      </w:r>
      <w:r>
        <w:rPr>
          <w:sz w:val="24"/>
          <w:szCs w:val="24"/>
        </w:rPr>
        <w:t>n</w:t>
      </w:r>
      <w:r w:rsidRPr="00847E0B">
        <w:rPr>
          <w:sz w:val="24"/>
          <w:szCs w:val="24"/>
        </w:rPr>
        <w:t>amely</w:t>
      </w:r>
      <w:r w:rsidR="00F75C7F">
        <w:rPr>
          <w:sz w:val="24"/>
          <w:szCs w:val="24"/>
        </w:rPr>
        <w:t>,</w:t>
      </w:r>
      <w:r>
        <w:rPr>
          <w:sz w:val="24"/>
          <w:szCs w:val="24"/>
        </w:rPr>
        <w:t xml:space="preserve"> User Interface, Software Interface and Hardware </w:t>
      </w:r>
      <w:r w:rsidR="00651B9F">
        <w:rPr>
          <w:sz w:val="24"/>
          <w:szCs w:val="24"/>
        </w:rPr>
        <w:t>Interface. The</w:t>
      </w:r>
      <w:r w:rsidR="006C0EB7">
        <w:rPr>
          <w:sz w:val="24"/>
          <w:szCs w:val="24"/>
        </w:rPr>
        <w:t xml:space="preserve"> protocol used shall be </w:t>
      </w:r>
      <w:r w:rsidR="00651B9F">
        <w:rPr>
          <w:sz w:val="24"/>
          <w:szCs w:val="24"/>
        </w:rPr>
        <w:t>HTTP. The</w:t>
      </w:r>
      <w:r w:rsidR="006C0EB7">
        <w:rPr>
          <w:sz w:val="24"/>
          <w:szCs w:val="24"/>
        </w:rPr>
        <w:t xml:space="preserve"> Port number used will be 80.</w:t>
      </w:r>
      <w:r w:rsidR="00651B9F">
        <w:rPr>
          <w:sz w:val="24"/>
          <w:szCs w:val="24"/>
        </w:rPr>
        <w:t xml:space="preserve"> </w:t>
      </w:r>
      <w:r w:rsidR="006C0EB7">
        <w:rPr>
          <w:sz w:val="24"/>
          <w:szCs w:val="24"/>
        </w:rPr>
        <w:t>There shall be logical address of the system in IPv4 format.</w:t>
      </w:r>
    </w:p>
    <w:p w14:paraId="2AF9EB72" w14:textId="77777777" w:rsidR="008C7E96" w:rsidRPr="000A7072" w:rsidRDefault="008C7E96">
      <w:pPr>
        <w:pStyle w:val="Heading3"/>
        <w:ind w:left="720" w:hanging="720"/>
        <w:rPr>
          <w:b/>
        </w:rPr>
      </w:pPr>
      <w:bookmarkStart w:id="43" w:name="_Toc164477572"/>
      <w:r w:rsidRPr="000A7072">
        <w:rPr>
          <w:b/>
        </w:rPr>
        <w:t>User Interfaces</w:t>
      </w:r>
      <w:bookmarkEnd w:id="43"/>
    </w:p>
    <w:p w14:paraId="50CA4676" w14:textId="74F3FD20" w:rsidR="006C0EB7" w:rsidRDefault="00FE4533" w:rsidP="00BF3C8C">
      <w:pPr>
        <w:pStyle w:val="InfoBlue"/>
      </w:pPr>
      <w:r w:rsidRPr="006C0EB7">
        <w:t xml:space="preserve">The user interface for the software shall be compatible to any browser such as Internet Explorer, Mozilla or </w:t>
      </w:r>
      <w:r w:rsidR="004412DB">
        <w:t xml:space="preserve">Chrome </w:t>
      </w:r>
      <w:r w:rsidR="004412DB" w:rsidRPr="006C0EB7">
        <w:t>by</w:t>
      </w:r>
      <w:r w:rsidRPr="006C0EB7">
        <w:t xml:space="preserve"> which user can access to the system.</w:t>
      </w:r>
    </w:p>
    <w:p w14:paraId="7B55F647" w14:textId="0C690DEE" w:rsidR="00FE4533" w:rsidRPr="006C0EB7" w:rsidRDefault="00FE4533" w:rsidP="006C0EB7">
      <w:pPr>
        <w:ind w:left="720"/>
        <w:rPr>
          <w:sz w:val="24"/>
          <w:szCs w:val="24"/>
        </w:rPr>
      </w:pPr>
    </w:p>
    <w:p w14:paraId="2BD5F5DC" w14:textId="77777777" w:rsidR="00EE63C7" w:rsidRPr="00131D1A" w:rsidRDefault="008C7E96" w:rsidP="00EE63C7">
      <w:pPr>
        <w:pStyle w:val="Heading3"/>
        <w:ind w:left="720" w:hanging="720"/>
        <w:rPr>
          <w:b/>
        </w:rPr>
      </w:pPr>
      <w:bookmarkStart w:id="44" w:name="_Toc164477573"/>
      <w:r w:rsidRPr="00131D1A">
        <w:rPr>
          <w:b/>
        </w:rPr>
        <w:t>Hardware Interfaces</w:t>
      </w:r>
      <w:bookmarkEnd w:id="44"/>
    </w:p>
    <w:p w14:paraId="4A45BA55" w14:textId="77777777" w:rsidR="00EE63C7" w:rsidRPr="00EE63C7" w:rsidRDefault="00EE63C7" w:rsidP="00EE63C7"/>
    <w:p w14:paraId="700A3EAB" w14:textId="2EEB49B7" w:rsidR="008C7E96" w:rsidRDefault="00825943" w:rsidP="00BF3C8C">
      <w:pPr>
        <w:pStyle w:val="InfoBlue"/>
      </w:pPr>
      <w:r>
        <w:t>Since the application must run over the</w:t>
      </w:r>
      <w:r w:rsidR="00EE63C7">
        <w:t xml:space="preserve"> internet, all the hardware shall require</w:t>
      </w:r>
      <w:r>
        <w:t xml:space="preserve"> to connect internet will be hardware interface for the system. As for </w:t>
      </w:r>
      <w:r w:rsidR="00232ABF">
        <w:t>e.g.,</w:t>
      </w:r>
      <w:r>
        <w:t xml:space="preserve"> Modem, WAN – LAN, Ethernet Cross-Cable.</w:t>
      </w:r>
    </w:p>
    <w:p w14:paraId="5413269F" w14:textId="77777777" w:rsidR="00EE63C7" w:rsidRPr="00EE63C7" w:rsidRDefault="00EE63C7" w:rsidP="00EE63C7">
      <w:pPr>
        <w:pStyle w:val="BodyText"/>
      </w:pPr>
    </w:p>
    <w:p w14:paraId="7DBD8F61" w14:textId="77777777" w:rsidR="008C7E96" w:rsidRPr="00B16FC6" w:rsidRDefault="008C7E96">
      <w:pPr>
        <w:pStyle w:val="Heading3"/>
        <w:ind w:left="720" w:hanging="720"/>
        <w:rPr>
          <w:b/>
        </w:rPr>
      </w:pPr>
      <w:bookmarkStart w:id="45" w:name="_Toc164477574"/>
      <w:r w:rsidRPr="00B16FC6">
        <w:rPr>
          <w:b/>
        </w:rPr>
        <w:t>Software Interfaces</w:t>
      </w:r>
      <w:bookmarkEnd w:id="45"/>
    </w:p>
    <w:p w14:paraId="6C327279" w14:textId="77777777" w:rsidR="006E2BB5" w:rsidRDefault="006E2BB5" w:rsidP="006E2BB5">
      <w:pPr>
        <w:ind w:firstLine="720"/>
      </w:pPr>
    </w:p>
    <w:p w14:paraId="647DDFE5" w14:textId="69CE332C" w:rsidR="00074720" w:rsidRDefault="00074720" w:rsidP="00074720">
      <w:pPr>
        <w:widowControl/>
        <w:autoSpaceDE w:val="0"/>
        <w:autoSpaceDN w:val="0"/>
        <w:adjustRightInd w:val="0"/>
        <w:spacing w:line="240" w:lineRule="auto"/>
        <w:rPr>
          <w:sz w:val="24"/>
          <w:szCs w:val="24"/>
          <w:lang w:val="en-IN" w:eastAsia="en-IN"/>
        </w:rPr>
      </w:pPr>
      <w:r w:rsidRPr="00074720">
        <w:rPr>
          <w:sz w:val="24"/>
          <w:szCs w:val="24"/>
          <w:lang w:val="en-IN" w:eastAsia="en-IN"/>
        </w:rPr>
        <w:t>Judicial case management system shall use these interfaces to interact with the system</w:t>
      </w:r>
    </w:p>
    <w:p w14:paraId="268E1A78" w14:textId="77777777" w:rsidR="00AD28F3" w:rsidRPr="00074720" w:rsidRDefault="00AD28F3" w:rsidP="00074720">
      <w:pPr>
        <w:widowControl/>
        <w:autoSpaceDE w:val="0"/>
        <w:autoSpaceDN w:val="0"/>
        <w:adjustRightInd w:val="0"/>
        <w:spacing w:line="240" w:lineRule="auto"/>
        <w:rPr>
          <w:sz w:val="24"/>
          <w:szCs w:val="24"/>
          <w:lang w:val="en-IN" w:eastAsia="en-IN"/>
        </w:rPr>
      </w:pPr>
    </w:p>
    <w:p w14:paraId="34D54EDE" w14:textId="3D4B0FED" w:rsidR="00074720" w:rsidRDefault="00074720" w:rsidP="00AD28F3">
      <w:pPr>
        <w:widowControl/>
        <w:autoSpaceDE w:val="0"/>
        <w:autoSpaceDN w:val="0"/>
        <w:adjustRightInd w:val="0"/>
        <w:spacing w:line="240" w:lineRule="auto"/>
        <w:ind w:left="720"/>
        <w:rPr>
          <w:sz w:val="24"/>
          <w:szCs w:val="24"/>
          <w:lang w:val="en-IN" w:eastAsia="en-IN"/>
        </w:rPr>
      </w:pPr>
      <w:r w:rsidRPr="00074720">
        <w:rPr>
          <w:sz w:val="24"/>
          <w:szCs w:val="24"/>
          <w:lang w:val="en-IN" w:eastAsia="en-IN"/>
        </w:rPr>
        <w:t>1. Login Page: Admin, client and lawyers need to log in using login id and password. The system</w:t>
      </w:r>
      <w:r w:rsidR="009D01C1">
        <w:rPr>
          <w:sz w:val="24"/>
          <w:szCs w:val="24"/>
          <w:lang w:val="en-IN" w:eastAsia="en-IN"/>
        </w:rPr>
        <w:t xml:space="preserve"> </w:t>
      </w:r>
      <w:r w:rsidRPr="00074720">
        <w:rPr>
          <w:sz w:val="24"/>
          <w:szCs w:val="24"/>
          <w:lang w:val="en-IN" w:eastAsia="en-IN"/>
        </w:rPr>
        <w:t>authenticates every user. The only valid user can access their data.</w:t>
      </w:r>
    </w:p>
    <w:p w14:paraId="1BA536AA" w14:textId="77777777" w:rsidR="00AD28F3" w:rsidRPr="00074720" w:rsidRDefault="00AD28F3" w:rsidP="00AD28F3">
      <w:pPr>
        <w:widowControl/>
        <w:autoSpaceDE w:val="0"/>
        <w:autoSpaceDN w:val="0"/>
        <w:adjustRightInd w:val="0"/>
        <w:spacing w:line="240" w:lineRule="auto"/>
        <w:ind w:left="720"/>
        <w:rPr>
          <w:sz w:val="24"/>
          <w:szCs w:val="24"/>
          <w:lang w:val="en-IN" w:eastAsia="en-IN"/>
        </w:rPr>
      </w:pPr>
    </w:p>
    <w:p w14:paraId="798D464A" w14:textId="3B11CB0D" w:rsidR="00074720" w:rsidRDefault="00074720" w:rsidP="00AD28F3">
      <w:pPr>
        <w:widowControl/>
        <w:autoSpaceDE w:val="0"/>
        <w:autoSpaceDN w:val="0"/>
        <w:adjustRightInd w:val="0"/>
        <w:spacing w:line="240" w:lineRule="auto"/>
        <w:ind w:left="720"/>
        <w:rPr>
          <w:sz w:val="24"/>
          <w:szCs w:val="24"/>
          <w:lang w:val="en-IN" w:eastAsia="en-IN"/>
        </w:rPr>
      </w:pPr>
      <w:r w:rsidRPr="00074720">
        <w:rPr>
          <w:sz w:val="24"/>
          <w:szCs w:val="24"/>
          <w:lang w:val="en-IN" w:eastAsia="en-IN"/>
        </w:rPr>
        <w:t xml:space="preserve">2. Admin Page: This page is dedicated to </w:t>
      </w:r>
      <w:r w:rsidR="00B77A71">
        <w:rPr>
          <w:sz w:val="24"/>
          <w:szCs w:val="24"/>
          <w:lang w:val="en-IN" w:eastAsia="en-IN"/>
        </w:rPr>
        <w:t>clerk of the court</w:t>
      </w:r>
      <w:r w:rsidRPr="00074720">
        <w:rPr>
          <w:sz w:val="24"/>
          <w:szCs w:val="24"/>
          <w:lang w:val="en-IN" w:eastAsia="en-IN"/>
        </w:rPr>
        <w:t>. This page contains the link to cases, link</w:t>
      </w:r>
      <w:r w:rsidR="00AD28F3">
        <w:rPr>
          <w:sz w:val="24"/>
          <w:szCs w:val="24"/>
          <w:lang w:val="en-IN" w:eastAsia="en-IN"/>
        </w:rPr>
        <w:t xml:space="preserve"> </w:t>
      </w:r>
      <w:r w:rsidRPr="00074720">
        <w:rPr>
          <w:sz w:val="24"/>
          <w:szCs w:val="24"/>
          <w:lang w:val="en-IN" w:eastAsia="en-IN"/>
        </w:rPr>
        <w:t xml:space="preserve">to lawyers, link to client’s details. </w:t>
      </w:r>
    </w:p>
    <w:p w14:paraId="1DEF03AA" w14:textId="77777777" w:rsidR="00AD28F3" w:rsidRPr="00074720" w:rsidRDefault="00AD28F3" w:rsidP="00AD28F3">
      <w:pPr>
        <w:widowControl/>
        <w:autoSpaceDE w:val="0"/>
        <w:autoSpaceDN w:val="0"/>
        <w:adjustRightInd w:val="0"/>
        <w:spacing w:line="240" w:lineRule="auto"/>
        <w:ind w:left="720"/>
        <w:rPr>
          <w:sz w:val="24"/>
          <w:szCs w:val="24"/>
          <w:lang w:val="en-IN" w:eastAsia="en-IN"/>
        </w:rPr>
      </w:pPr>
    </w:p>
    <w:p w14:paraId="7A95889A" w14:textId="756C54CA" w:rsidR="00074720" w:rsidRDefault="00074720" w:rsidP="00AD28F3">
      <w:pPr>
        <w:widowControl/>
        <w:autoSpaceDE w:val="0"/>
        <w:autoSpaceDN w:val="0"/>
        <w:adjustRightInd w:val="0"/>
        <w:spacing w:line="240" w:lineRule="auto"/>
        <w:ind w:left="720"/>
        <w:rPr>
          <w:sz w:val="24"/>
          <w:szCs w:val="24"/>
          <w:lang w:val="en-IN" w:eastAsia="en-IN"/>
        </w:rPr>
      </w:pPr>
      <w:r w:rsidRPr="00074720">
        <w:rPr>
          <w:sz w:val="24"/>
          <w:szCs w:val="24"/>
          <w:lang w:val="en-IN" w:eastAsia="en-IN"/>
        </w:rPr>
        <w:t>3. Client Page: This page shows the client details. Clients can access recommended lawyers. Clients can view</w:t>
      </w:r>
      <w:r w:rsidR="00AD28F3">
        <w:rPr>
          <w:sz w:val="24"/>
          <w:szCs w:val="24"/>
          <w:lang w:val="en-IN" w:eastAsia="en-IN"/>
        </w:rPr>
        <w:t xml:space="preserve"> </w:t>
      </w:r>
      <w:r w:rsidRPr="00074720">
        <w:rPr>
          <w:sz w:val="24"/>
          <w:szCs w:val="24"/>
          <w:lang w:val="en-IN" w:eastAsia="en-IN"/>
        </w:rPr>
        <w:t>the case status using this interface.</w:t>
      </w:r>
    </w:p>
    <w:p w14:paraId="57FDC6E3" w14:textId="77777777" w:rsidR="00AD28F3" w:rsidRPr="00074720" w:rsidRDefault="00AD28F3" w:rsidP="00AD28F3">
      <w:pPr>
        <w:widowControl/>
        <w:autoSpaceDE w:val="0"/>
        <w:autoSpaceDN w:val="0"/>
        <w:adjustRightInd w:val="0"/>
        <w:spacing w:line="240" w:lineRule="auto"/>
        <w:ind w:left="720"/>
        <w:rPr>
          <w:sz w:val="24"/>
          <w:szCs w:val="24"/>
          <w:lang w:val="en-IN" w:eastAsia="en-IN"/>
        </w:rPr>
      </w:pPr>
    </w:p>
    <w:p w14:paraId="6CF8C684" w14:textId="2220F79A" w:rsidR="00074720" w:rsidRDefault="00074720" w:rsidP="00AD28F3">
      <w:pPr>
        <w:widowControl/>
        <w:autoSpaceDE w:val="0"/>
        <w:autoSpaceDN w:val="0"/>
        <w:adjustRightInd w:val="0"/>
        <w:spacing w:line="240" w:lineRule="auto"/>
        <w:ind w:left="720"/>
        <w:rPr>
          <w:sz w:val="24"/>
          <w:szCs w:val="24"/>
          <w:lang w:val="en-IN" w:eastAsia="en-IN"/>
        </w:rPr>
      </w:pPr>
      <w:r w:rsidRPr="00074720">
        <w:rPr>
          <w:sz w:val="24"/>
          <w:szCs w:val="24"/>
          <w:lang w:val="en-IN" w:eastAsia="en-IN"/>
        </w:rPr>
        <w:t xml:space="preserve">4. Case Page: This page is common to admin, lawyer, clients with a different access level. </w:t>
      </w:r>
    </w:p>
    <w:p w14:paraId="65C7A39D" w14:textId="77777777" w:rsidR="00AD28F3" w:rsidRPr="00074720" w:rsidRDefault="00AD28F3" w:rsidP="00AD28F3">
      <w:pPr>
        <w:widowControl/>
        <w:autoSpaceDE w:val="0"/>
        <w:autoSpaceDN w:val="0"/>
        <w:adjustRightInd w:val="0"/>
        <w:spacing w:line="240" w:lineRule="auto"/>
        <w:ind w:left="720"/>
        <w:rPr>
          <w:sz w:val="24"/>
          <w:szCs w:val="24"/>
          <w:lang w:val="en-IN" w:eastAsia="en-IN"/>
        </w:rPr>
      </w:pPr>
    </w:p>
    <w:p w14:paraId="79F421F8" w14:textId="44C67C89" w:rsidR="006D221F" w:rsidRDefault="00074720" w:rsidP="00AD28F3">
      <w:pPr>
        <w:widowControl/>
        <w:autoSpaceDE w:val="0"/>
        <w:autoSpaceDN w:val="0"/>
        <w:adjustRightInd w:val="0"/>
        <w:spacing w:line="240" w:lineRule="auto"/>
        <w:ind w:left="720"/>
        <w:rPr>
          <w:sz w:val="24"/>
          <w:szCs w:val="24"/>
          <w:lang w:val="en-IN" w:eastAsia="en-IN"/>
        </w:rPr>
      </w:pPr>
      <w:r w:rsidRPr="00074720">
        <w:rPr>
          <w:sz w:val="24"/>
          <w:szCs w:val="24"/>
          <w:lang w:val="en-IN" w:eastAsia="en-IN"/>
        </w:rPr>
        <w:t>5. Lawyer Page: This interface helps the lawyer to view their work, notification, manage cases, update cases etc.</w:t>
      </w:r>
    </w:p>
    <w:p w14:paraId="0DA47913" w14:textId="71F491E3" w:rsidR="00AD28F3" w:rsidRDefault="00AD28F3" w:rsidP="00074720">
      <w:pPr>
        <w:widowControl/>
        <w:autoSpaceDE w:val="0"/>
        <w:autoSpaceDN w:val="0"/>
        <w:adjustRightInd w:val="0"/>
        <w:spacing w:line="240" w:lineRule="auto"/>
        <w:rPr>
          <w:sz w:val="24"/>
          <w:szCs w:val="24"/>
        </w:rPr>
      </w:pPr>
    </w:p>
    <w:p w14:paraId="4E8D9EC9" w14:textId="77777777" w:rsidR="00AD28F3" w:rsidRPr="00074720" w:rsidRDefault="00AD28F3" w:rsidP="00074720">
      <w:pPr>
        <w:widowControl/>
        <w:autoSpaceDE w:val="0"/>
        <w:autoSpaceDN w:val="0"/>
        <w:adjustRightInd w:val="0"/>
        <w:spacing w:line="240" w:lineRule="auto"/>
        <w:rPr>
          <w:sz w:val="24"/>
          <w:szCs w:val="24"/>
        </w:rPr>
      </w:pPr>
    </w:p>
    <w:p w14:paraId="25C831A3" w14:textId="77777777" w:rsidR="006D221F" w:rsidRPr="00AE4DDC" w:rsidRDefault="008C7E96" w:rsidP="006664DA">
      <w:pPr>
        <w:pStyle w:val="Heading3"/>
        <w:ind w:left="720" w:hanging="720"/>
        <w:rPr>
          <w:b/>
        </w:rPr>
      </w:pPr>
      <w:bookmarkStart w:id="46" w:name="_Toc164477575"/>
      <w:r w:rsidRPr="00AE4DDC">
        <w:rPr>
          <w:b/>
        </w:rPr>
        <w:t>Communications Interfaces</w:t>
      </w:r>
      <w:bookmarkEnd w:id="46"/>
    </w:p>
    <w:p w14:paraId="0C250E83" w14:textId="77777777" w:rsidR="006664DA" w:rsidRPr="006D221F" w:rsidRDefault="006664DA" w:rsidP="006664DA"/>
    <w:p w14:paraId="04AA7855" w14:textId="15BD0A8B" w:rsidR="006664DA" w:rsidRPr="00B20F82" w:rsidRDefault="006664DA" w:rsidP="00BF3C8C">
      <w:pPr>
        <w:ind w:left="720"/>
        <w:jc w:val="both"/>
        <w:rPr>
          <w:sz w:val="24"/>
          <w:szCs w:val="24"/>
        </w:rPr>
      </w:pPr>
      <w:r>
        <w:rPr>
          <w:sz w:val="24"/>
          <w:szCs w:val="24"/>
        </w:rPr>
        <w:t xml:space="preserve">The </w:t>
      </w:r>
      <w:r w:rsidR="00CB2798">
        <w:rPr>
          <w:sz w:val="24"/>
          <w:szCs w:val="24"/>
        </w:rPr>
        <w:t>Judicial Case Management</w:t>
      </w:r>
      <w:r>
        <w:rPr>
          <w:sz w:val="24"/>
          <w:szCs w:val="24"/>
        </w:rPr>
        <w:t xml:space="preserve"> system shall</w:t>
      </w:r>
      <w:r w:rsidRPr="00B20F82">
        <w:rPr>
          <w:sz w:val="24"/>
          <w:szCs w:val="24"/>
        </w:rPr>
        <w:t xml:space="preserve"> use the HTTP protocol for communication over the internet and for the intranet communication will be through TCP/IP</w:t>
      </w:r>
      <w:r>
        <w:rPr>
          <w:sz w:val="24"/>
          <w:szCs w:val="24"/>
        </w:rPr>
        <w:t xml:space="preserve"> protocol suite</w:t>
      </w:r>
      <w:r w:rsidRPr="00B20F82">
        <w:rPr>
          <w:sz w:val="24"/>
          <w:szCs w:val="24"/>
        </w:rPr>
        <w:t>.</w:t>
      </w:r>
    </w:p>
    <w:p w14:paraId="1AD705F6" w14:textId="77777777" w:rsidR="006D221F" w:rsidRPr="006D221F" w:rsidRDefault="006D221F" w:rsidP="006D221F">
      <w:pPr>
        <w:ind w:firstLine="720"/>
        <w:rPr>
          <w:sz w:val="24"/>
          <w:szCs w:val="24"/>
        </w:rPr>
      </w:pPr>
    </w:p>
    <w:p w14:paraId="460C60DE" w14:textId="77777777" w:rsidR="008C7E96" w:rsidRDefault="008C7E96">
      <w:pPr>
        <w:pStyle w:val="Heading2"/>
      </w:pPr>
      <w:bookmarkStart w:id="47" w:name="_Toc164477576"/>
      <w:r>
        <w:lastRenderedPageBreak/>
        <w:t>Licensing Requirements</w:t>
      </w:r>
      <w:bookmarkEnd w:id="47"/>
    </w:p>
    <w:p w14:paraId="63ED0ED2" w14:textId="77777777" w:rsidR="008C7E96" w:rsidRPr="00875828" w:rsidRDefault="00875828" w:rsidP="00BF3C8C">
      <w:pPr>
        <w:pStyle w:val="InfoBlue"/>
      </w:pPr>
      <w:r w:rsidRPr="00875828">
        <w:t>Not Applicable</w:t>
      </w:r>
    </w:p>
    <w:p w14:paraId="47B81413" w14:textId="77777777" w:rsidR="008C7E96" w:rsidRDefault="008C7E96">
      <w:pPr>
        <w:pStyle w:val="Heading2"/>
      </w:pPr>
      <w:bookmarkStart w:id="48" w:name="_Toc164477578"/>
      <w:r>
        <w:t>Applicable Standards</w:t>
      </w:r>
      <w:bookmarkEnd w:id="48"/>
    </w:p>
    <w:p w14:paraId="7BE6E80D" w14:textId="0B6DFABF" w:rsidR="008C7E96" w:rsidRDefault="00C95DEF" w:rsidP="00BF3C8C">
      <w:pPr>
        <w:pStyle w:val="InfoBlue"/>
      </w:pPr>
      <w:r>
        <w:t xml:space="preserve"> It shall be as per the industry standard.</w:t>
      </w:r>
    </w:p>
    <w:p w14:paraId="6461420B" w14:textId="77777777" w:rsidR="009D589D" w:rsidRPr="009D589D" w:rsidRDefault="009D589D" w:rsidP="009D589D">
      <w:pPr>
        <w:pStyle w:val="BodyText"/>
      </w:pPr>
    </w:p>
    <w:p w14:paraId="022F7BA3" w14:textId="77777777" w:rsidR="008C7E96" w:rsidRDefault="008C7E96">
      <w:pPr>
        <w:pStyle w:val="Heading1"/>
      </w:pPr>
      <w:bookmarkStart w:id="49" w:name="_Toc164477579"/>
      <w:r>
        <w:t>Supporting Information</w:t>
      </w:r>
      <w:bookmarkEnd w:id="49"/>
    </w:p>
    <w:p w14:paraId="72A6D54F" w14:textId="77777777" w:rsidR="00660CEA" w:rsidRDefault="00660CEA" w:rsidP="00660CEA">
      <w:pPr>
        <w:pStyle w:val="BodyText"/>
      </w:pPr>
    </w:p>
    <w:p w14:paraId="05522148" w14:textId="77777777" w:rsidR="00660CEA" w:rsidRPr="00354DA1" w:rsidRDefault="00660CEA" w:rsidP="00660CEA">
      <w:pPr>
        <w:pStyle w:val="BodyText"/>
        <w:rPr>
          <w:sz w:val="24"/>
          <w:szCs w:val="24"/>
        </w:rPr>
      </w:pPr>
      <w:r w:rsidRPr="00354DA1">
        <w:rPr>
          <w:sz w:val="24"/>
          <w:szCs w:val="24"/>
        </w:rPr>
        <w:t>Please refer the following document:</w:t>
      </w:r>
    </w:p>
    <w:p w14:paraId="3AD368A6" w14:textId="37D637A1" w:rsidR="00660CEA" w:rsidRPr="00354DA1" w:rsidRDefault="00B7375D" w:rsidP="00660CEA">
      <w:pPr>
        <w:pStyle w:val="BodyText"/>
        <w:numPr>
          <w:ilvl w:val="0"/>
          <w:numId w:val="9"/>
        </w:numPr>
        <w:rPr>
          <w:sz w:val="24"/>
          <w:szCs w:val="24"/>
        </w:rPr>
      </w:pPr>
      <w:r>
        <w:rPr>
          <w:sz w:val="24"/>
          <w:szCs w:val="24"/>
        </w:rPr>
        <w:t>Judicial Case Management - BRD</w:t>
      </w:r>
      <w:r w:rsidR="00660CEA" w:rsidRPr="00354DA1">
        <w:rPr>
          <w:sz w:val="24"/>
          <w:szCs w:val="24"/>
        </w:rPr>
        <w:t>.</w:t>
      </w:r>
    </w:p>
    <w:p w14:paraId="7CAF7AD4" w14:textId="0EE0692F" w:rsidR="00B7375D" w:rsidRPr="00354DA1" w:rsidRDefault="00B7375D" w:rsidP="00B7375D">
      <w:pPr>
        <w:pStyle w:val="BodyText"/>
        <w:numPr>
          <w:ilvl w:val="0"/>
          <w:numId w:val="9"/>
        </w:numPr>
        <w:rPr>
          <w:sz w:val="24"/>
          <w:szCs w:val="24"/>
        </w:rPr>
      </w:pPr>
      <w:r>
        <w:rPr>
          <w:sz w:val="24"/>
          <w:szCs w:val="24"/>
        </w:rPr>
        <w:t>Judicial Case Management - HLD</w:t>
      </w:r>
      <w:r w:rsidRPr="00354DA1">
        <w:rPr>
          <w:sz w:val="24"/>
          <w:szCs w:val="24"/>
        </w:rPr>
        <w:t>.</w:t>
      </w:r>
    </w:p>
    <w:p w14:paraId="18CE6CC0" w14:textId="303A57CF" w:rsidR="00B7375D" w:rsidRPr="00354DA1" w:rsidRDefault="00B7375D" w:rsidP="00B7375D">
      <w:pPr>
        <w:pStyle w:val="BodyText"/>
        <w:numPr>
          <w:ilvl w:val="0"/>
          <w:numId w:val="9"/>
        </w:numPr>
        <w:rPr>
          <w:sz w:val="24"/>
          <w:szCs w:val="24"/>
        </w:rPr>
      </w:pPr>
      <w:r>
        <w:rPr>
          <w:sz w:val="24"/>
          <w:szCs w:val="24"/>
        </w:rPr>
        <w:t>Judicial Case Management - LLD</w:t>
      </w:r>
      <w:r w:rsidRPr="00354DA1">
        <w:rPr>
          <w:sz w:val="24"/>
          <w:szCs w:val="24"/>
        </w:rPr>
        <w:t>.</w:t>
      </w:r>
    </w:p>
    <w:p w14:paraId="422EC64F" w14:textId="40C85011" w:rsidR="00B7375D" w:rsidRPr="00354DA1" w:rsidRDefault="00B7375D" w:rsidP="00B7375D">
      <w:pPr>
        <w:pStyle w:val="BodyText"/>
        <w:numPr>
          <w:ilvl w:val="0"/>
          <w:numId w:val="9"/>
        </w:numPr>
        <w:rPr>
          <w:sz w:val="24"/>
          <w:szCs w:val="24"/>
        </w:rPr>
      </w:pPr>
      <w:r>
        <w:rPr>
          <w:sz w:val="24"/>
          <w:szCs w:val="24"/>
        </w:rPr>
        <w:t>Judicial Case Management – Test Case</w:t>
      </w:r>
      <w:r w:rsidRPr="00354DA1">
        <w:rPr>
          <w:sz w:val="24"/>
          <w:szCs w:val="24"/>
        </w:rPr>
        <w:t>.</w:t>
      </w:r>
    </w:p>
    <w:sectPr w:rsidR="00B7375D" w:rsidRPr="00354DA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D714" w14:textId="77777777" w:rsidR="00DD6CD1" w:rsidRDefault="00DD6CD1">
      <w:r>
        <w:separator/>
      </w:r>
    </w:p>
  </w:endnote>
  <w:endnote w:type="continuationSeparator" w:id="0">
    <w:p w14:paraId="57D73D45" w14:textId="77777777" w:rsidR="00DD6CD1" w:rsidRDefault="00DD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9261A" w14:textId="77777777"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97B525" w14:textId="77777777"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14:paraId="0F827AE3" w14:textId="77777777">
      <w:tc>
        <w:tcPr>
          <w:tcW w:w="3162" w:type="dxa"/>
          <w:tcBorders>
            <w:top w:val="nil"/>
            <w:left w:val="nil"/>
            <w:bottom w:val="nil"/>
            <w:right w:val="nil"/>
          </w:tcBorders>
        </w:tcPr>
        <w:p w14:paraId="7B2CC962" w14:textId="77777777" w:rsidR="003763CC" w:rsidRDefault="003763CC">
          <w:pPr>
            <w:ind w:right="360"/>
          </w:pPr>
          <w:r>
            <w:t>Confidential</w:t>
          </w:r>
        </w:p>
      </w:tc>
      <w:tc>
        <w:tcPr>
          <w:tcW w:w="3162" w:type="dxa"/>
          <w:tcBorders>
            <w:top w:val="nil"/>
            <w:left w:val="nil"/>
            <w:bottom w:val="nil"/>
            <w:right w:val="nil"/>
          </w:tcBorders>
        </w:tcPr>
        <w:p w14:paraId="00369FFA" w14:textId="2CF4F9AA" w:rsidR="003763CC" w:rsidRDefault="003763CC">
          <w:pPr>
            <w:jc w:val="center"/>
          </w:pPr>
          <w:r>
            <w:sym w:font="Symbol" w:char="F0D3"/>
          </w:r>
          <w:r w:rsidR="00500F32">
            <w:t>C-DIT</w:t>
          </w:r>
          <w:r>
            <w:t xml:space="preserve">, </w:t>
          </w:r>
          <w:r>
            <w:fldChar w:fldCharType="begin"/>
          </w:r>
          <w:r>
            <w:instrText xml:space="preserve"> DATE \@ "yyyy" </w:instrText>
          </w:r>
          <w:r>
            <w:fldChar w:fldCharType="separate"/>
          </w:r>
          <w:r w:rsidR="00E2383A">
            <w:rPr>
              <w:noProof/>
            </w:rPr>
            <w:t>2023</w:t>
          </w:r>
          <w:r>
            <w:fldChar w:fldCharType="end"/>
          </w:r>
        </w:p>
      </w:tc>
      <w:tc>
        <w:tcPr>
          <w:tcW w:w="3162" w:type="dxa"/>
          <w:tcBorders>
            <w:top w:val="nil"/>
            <w:left w:val="nil"/>
            <w:bottom w:val="nil"/>
            <w:right w:val="nil"/>
          </w:tcBorders>
        </w:tcPr>
        <w:p w14:paraId="4AA3F889" w14:textId="77777777"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14:paraId="1BB11389" w14:textId="77777777"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F28F" w14:textId="77777777"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EA21" w14:textId="77777777" w:rsidR="00DD6CD1" w:rsidRDefault="00DD6CD1">
      <w:r>
        <w:separator/>
      </w:r>
    </w:p>
  </w:footnote>
  <w:footnote w:type="continuationSeparator" w:id="0">
    <w:p w14:paraId="3E266D07" w14:textId="77777777" w:rsidR="00DD6CD1" w:rsidRDefault="00DD6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D616" w14:textId="77777777" w:rsidR="003763CC" w:rsidRDefault="003763CC">
    <w:pPr>
      <w:rPr>
        <w:sz w:val="24"/>
      </w:rPr>
    </w:pPr>
  </w:p>
  <w:p w14:paraId="1EE2C6E9" w14:textId="7F9EDD32" w:rsidR="003763CC" w:rsidRDefault="004E56A7" w:rsidP="00CF1F2B">
    <w:pPr>
      <w:pBdr>
        <w:bottom w:val="single" w:sz="6" w:space="1" w:color="auto"/>
      </w:pBdr>
      <w:jc w:val="center"/>
      <w:rPr>
        <w:rFonts w:ascii="Arial" w:hAnsi="Arial"/>
        <w:b/>
        <w:sz w:val="36"/>
      </w:rPr>
    </w:pPr>
    <w:r>
      <w:rPr>
        <w:rFonts w:ascii="Arial" w:hAnsi="Arial"/>
        <w:b/>
        <w:sz w:val="36"/>
      </w:rPr>
      <w:t>Team 2</w:t>
    </w:r>
  </w:p>
  <w:p w14:paraId="7CF5A5F8" w14:textId="77777777" w:rsidR="003763CC" w:rsidRDefault="003763CC">
    <w:pPr>
      <w:pBdr>
        <w:bottom w:val="single" w:sz="6" w:space="1" w:color="auto"/>
      </w:pBdr>
      <w:jc w:val="right"/>
      <w:rPr>
        <w:sz w:val="24"/>
      </w:rPr>
    </w:pPr>
  </w:p>
  <w:p w14:paraId="76ED0650" w14:textId="77777777"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14:paraId="4D18A68B" w14:textId="77777777">
      <w:tc>
        <w:tcPr>
          <w:tcW w:w="6379" w:type="dxa"/>
        </w:tcPr>
        <w:p w14:paraId="38EF4DE5" w14:textId="6E87013F" w:rsidR="003763CC" w:rsidRDefault="000C4582">
          <w:r>
            <w:t>Judicial Case Management</w:t>
          </w:r>
          <w:r w:rsidR="003763CC">
            <w:t xml:space="preserve"> Project</w:t>
          </w:r>
        </w:p>
      </w:tc>
      <w:tc>
        <w:tcPr>
          <w:tcW w:w="3179" w:type="dxa"/>
        </w:tcPr>
        <w:p w14:paraId="4F8C1BF0" w14:textId="7A9510DA" w:rsidR="003763CC" w:rsidRDefault="003763CC">
          <w:pPr>
            <w:tabs>
              <w:tab w:val="left" w:pos="1135"/>
            </w:tabs>
            <w:spacing w:before="40"/>
            <w:ind w:right="68"/>
          </w:pPr>
          <w:r>
            <w:t xml:space="preserve">  Version</w:t>
          </w:r>
          <w:r w:rsidR="00ED0756">
            <w:t>:</w:t>
          </w:r>
          <w:r>
            <w:t xml:space="preserve">     &lt;</w:t>
          </w:r>
          <w:r w:rsidR="000C4582">
            <w:t>1</w:t>
          </w:r>
          <w:r>
            <w:t>.0&gt;</w:t>
          </w:r>
        </w:p>
      </w:tc>
    </w:tr>
    <w:tr w:rsidR="003763CC" w14:paraId="6D621560" w14:textId="77777777">
      <w:tc>
        <w:tcPr>
          <w:tcW w:w="6379" w:type="dxa"/>
        </w:tcPr>
        <w:p w14:paraId="45BA12F7" w14:textId="77777777" w:rsidR="003763CC" w:rsidRDefault="002D35CA">
          <w:fldSimple w:instr=" TITLE  \* MERGEFORMAT ">
            <w:r w:rsidR="003763CC">
              <w:t>Software Requirements Specification</w:t>
            </w:r>
          </w:fldSimple>
        </w:p>
      </w:tc>
      <w:tc>
        <w:tcPr>
          <w:tcW w:w="3179" w:type="dxa"/>
        </w:tcPr>
        <w:p w14:paraId="0E7659DC" w14:textId="5108C1D6" w:rsidR="003763CC" w:rsidRDefault="003763CC">
          <w:r>
            <w:t xml:space="preserve">  Date:  &lt;</w:t>
          </w:r>
          <w:r w:rsidR="009D01C1">
            <w:t>26</w:t>
          </w:r>
          <w:r>
            <w:t>/</w:t>
          </w:r>
          <w:r w:rsidR="000C4582">
            <w:t>08</w:t>
          </w:r>
          <w:r>
            <w:t>//</w:t>
          </w:r>
          <w:r w:rsidR="000C4582">
            <w:t>2023</w:t>
          </w:r>
          <w:r>
            <w:t>&gt;</w:t>
          </w:r>
        </w:p>
      </w:tc>
    </w:tr>
    <w:tr w:rsidR="003763CC" w14:paraId="792FFC7E" w14:textId="77777777">
      <w:tc>
        <w:tcPr>
          <w:tcW w:w="9558" w:type="dxa"/>
          <w:gridSpan w:val="2"/>
        </w:tcPr>
        <w:p w14:paraId="66DAF683" w14:textId="77777777" w:rsidR="003763CC" w:rsidRDefault="003763CC">
          <w:r>
            <w:t>&lt;document identifier&gt;</w:t>
          </w:r>
        </w:p>
      </w:tc>
    </w:tr>
  </w:tbl>
  <w:p w14:paraId="40F6661C" w14:textId="77777777"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03A1B" w14:textId="77777777"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DCA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i w:val="0"/>
        <w:iCs w:val="0"/>
        <w:sz w:val="24"/>
        <w:szCs w:val="24"/>
      </w:rPr>
    </w:lvl>
    <w:lvl w:ilvl="3">
      <w:start w:val="1"/>
      <w:numFmt w:val="decimal"/>
      <w:pStyle w:val="Heading4"/>
      <w:lvlText w:val="%1.%2.%3.%4"/>
      <w:legacy w:legacy="1" w:legacySpace="144" w:legacyIndent="0"/>
      <w:lvlJc w:val="left"/>
      <w:rPr>
        <w:rFonts w:ascii="Times New Roman" w:hAnsi="Times New Roman" w:cs="Times New Roman" w:hint="default"/>
        <w:sz w:val="24"/>
        <w:szCs w:val="24"/>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5407571C"/>
    <w:multiLevelType w:val="multilevel"/>
    <w:tmpl w:val="1E3422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8"/>
  </w:num>
  <w:num w:numId="3">
    <w:abstractNumId w:val="12"/>
  </w:num>
  <w:num w:numId="4">
    <w:abstractNumId w:val="7"/>
  </w:num>
  <w:num w:numId="5">
    <w:abstractNumId w:val="1"/>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1"/>
  </w:num>
  <w:num w:numId="9">
    <w:abstractNumId w:val="2"/>
  </w:num>
  <w:num w:numId="10">
    <w:abstractNumId w:val="0"/>
    <w:lvlOverride w:ilvl="0">
      <w:startOverride w:val="1"/>
    </w:lvlOverride>
    <w:lvlOverride w:ilvl="1">
      <w:startOverride w:val="4"/>
    </w:lvlOverride>
  </w:num>
  <w:num w:numId="11">
    <w:abstractNumId w:val="10"/>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71"/>
    <w:rsid w:val="0001270B"/>
    <w:rsid w:val="00013DC9"/>
    <w:rsid w:val="000202D1"/>
    <w:rsid w:val="00052910"/>
    <w:rsid w:val="000655BE"/>
    <w:rsid w:val="00067FF4"/>
    <w:rsid w:val="00074650"/>
    <w:rsid w:val="00074720"/>
    <w:rsid w:val="000758CE"/>
    <w:rsid w:val="00082D68"/>
    <w:rsid w:val="00083F0E"/>
    <w:rsid w:val="00094199"/>
    <w:rsid w:val="000A7072"/>
    <w:rsid w:val="000B55B6"/>
    <w:rsid w:val="000B5A27"/>
    <w:rsid w:val="000B626C"/>
    <w:rsid w:val="000B7371"/>
    <w:rsid w:val="000C4582"/>
    <w:rsid w:val="000D255E"/>
    <w:rsid w:val="000D3590"/>
    <w:rsid w:val="000F01A2"/>
    <w:rsid w:val="00102BD5"/>
    <w:rsid w:val="001172A1"/>
    <w:rsid w:val="00117828"/>
    <w:rsid w:val="00124ECC"/>
    <w:rsid w:val="00127C7B"/>
    <w:rsid w:val="00131D1A"/>
    <w:rsid w:val="00146D7F"/>
    <w:rsid w:val="001517F5"/>
    <w:rsid w:val="0015372B"/>
    <w:rsid w:val="001768F9"/>
    <w:rsid w:val="001805DD"/>
    <w:rsid w:val="001810B7"/>
    <w:rsid w:val="00182991"/>
    <w:rsid w:val="00183B76"/>
    <w:rsid w:val="001916C6"/>
    <w:rsid w:val="0019192D"/>
    <w:rsid w:val="001A0579"/>
    <w:rsid w:val="001A655C"/>
    <w:rsid w:val="001A7846"/>
    <w:rsid w:val="001B3020"/>
    <w:rsid w:val="001B30A5"/>
    <w:rsid w:val="001D05F0"/>
    <w:rsid w:val="001D070C"/>
    <w:rsid w:val="001F5FE5"/>
    <w:rsid w:val="00213642"/>
    <w:rsid w:val="00216194"/>
    <w:rsid w:val="002239BC"/>
    <w:rsid w:val="002305AC"/>
    <w:rsid w:val="00232ABF"/>
    <w:rsid w:val="002354DC"/>
    <w:rsid w:val="0024211A"/>
    <w:rsid w:val="00265064"/>
    <w:rsid w:val="002666B7"/>
    <w:rsid w:val="00286319"/>
    <w:rsid w:val="002A585F"/>
    <w:rsid w:val="002A70AA"/>
    <w:rsid w:val="002B7DC7"/>
    <w:rsid w:val="002C0372"/>
    <w:rsid w:val="002C1165"/>
    <w:rsid w:val="002C2468"/>
    <w:rsid w:val="002D35CA"/>
    <w:rsid w:val="002E03EA"/>
    <w:rsid w:val="002F1806"/>
    <w:rsid w:val="00310069"/>
    <w:rsid w:val="0031472D"/>
    <w:rsid w:val="00340B92"/>
    <w:rsid w:val="00344FDB"/>
    <w:rsid w:val="00354DA1"/>
    <w:rsid w:val="00366139"/>
    <w:rsid w:val="00366984"/>
    <w:rsid w:val="00374D8A"/>
    <w:rsid w:val="003763CC"/>
    <w:rsid w:val="00382355"/>
    <w:rsid w:val="0038258A"/>
    <w:rsid w:val="0039070F"/>
    <w:rsid w:val="00396624"/>
    <w:rsid w:val="003A0FCA"/>
    <w:rsid w:val="003A55B9"/>
    <w:rsid w:val="003A6374"/>
    <w:rsid w:val="003D6201"/>
    <w:rsid w:val="003D7267"/>
    <w:rsid w:val="003F24DB"/>
    <w:rsid w:val="003F3A2F"/>
    <w:rsid w:val="00407604"/>
    <w:rsid w:val="00411F71"/>
    <w:rsid w:val="00436C0B"/>
    <w:rsid w:val="004412DB"/>
    <w:rsid w:val="00443328"/>
    <w:rsid w:val="00443B06"/>
    <w:rsid w:val="00453CAD"/>
    <w:rsid w:val="00456839"/>
    <w:rsid w:val="00465FD7"/>
    <w:rsid w:val="0049360E"/>
    <w:rsid w:val="0049523C"/>
    <w:rsid w:val="004A30E5"/>
    <w:rsid w:val="004A42B6"/>
    <w:rsid w:val="004E56A7"/>
    <w:rsid w:val="004F1B2C"/>
    <w:rsid w:val="004F3A9B"/>
    <w:rsid w:val="004F4870"/>
    <w:rsid w:val="004F489A"/>
    <w:rsid w:val="00500F32"/>
    <w:rsid w:val="00502748"/>
    <w:rsid w:val="0051095F"/>
    <w:rsid w:val="00515070"/>
    <w:rsid w:val="005163D6"/>
    <w:rsid w:val="005164E2"/>
    <w:rsid w:val="00524D4C"/>
    <w:rsid w:val="005256EC"/>
    <w:rsid w:val="00552BBE"/>
    <w:rsid w:val="00561420"/>
    <w:rsid w:val="00577405"/>
    <w:rsid w:val="00596DD4"/>
    <w:rsid w:val="005A0DB0"/>
    <w:rsid w:val="005B18D6"/>
    <w:rsid w:val="005D3163"/>
    <w:rsid w:val="005E3F2A"/>
    <w:rsid w:val="005F02D0"/>
    <w:rsid w:val="005F1549"/>
    <w:rsid w:val="006018A9"/>
    <w:rsid w:val="00604063"/>
    <w:rsid w:val="0064223A"/>
    <w:rsid w:val="00644FC6"/>
    <w:rsid w:val="00651B9F"/>
    <w:rsid w:val="00660CEA"/>
    <w:rsid w:val="00661814"/>
    <w:rsid w:val="006664DA"/>
    <w:rsid w:val="00671BFC"/>
    <w:rsid w:val="00675858"/>
    <w:rsid w:val="006818C4"/>
    <w:rsid w:val="0069489B"/>
    <w:rsid w:val="006B403C"/>
    <w:rsid w:val="006B51BF"/>
    <w:rsid w:val="006C0EB7"/>
    <w:rsid w:val="006C403E"/>
    <w:rsid w:val="006D0FF8"/>
    <w:rsid w:val="006D21D0"/>
    <w:rsid w:val="006D221F"/>
    <w:rsid w:val="006D490A"/>
    <w:rsid w:val="006D4B67"/>
    <w:rsid w:val="006E2BB5"/>
    <w:rsid w:val="006E62E6"/>
    <w:rsid w:val="006E63D7"/>
    <w:rsid w:val="006F2F2E"/>
    <w:rsid w:val="00701940"/>
    <w:rsid w:val="00701F4C"/>
    <w:rsid w:val="0073103F"/>
    <w:rsid w:val="00744F2F"/>
    <w:rsid w:val="00751EB1"/>
    <w:rsid w:val="007B30F7"/>
    <w:rsid w:val="007D15C0"/>
    <w:rsid w:val="007D592F"/>
    <w:rsid w:val="007D64F9"/>
    <w:rsid w:val="007F034C"/>
    <w:rsid w:val="007F1C36"/>
    <w:rsid w:val="00813766"/>
    <w:rsid w:val="00825943"/>
    <w:rsid w:val="008353DB"/>
    <w:rsid w:val="00843E25"/>
    <w:rsid w:val="00847E0B"/>
    <w:rsid w:val="00856E3F"/>
    <w:rsid w:val="00862865"/>
    <w:rsid w:val="008630ED"/>
    <w:rsid w:val="00875828"/>
    <w:rsid w:val="00876F89"/>
    <w:rsid w:val="00887CC8"/>
    <w:rsid w:val="008964EE"/>
    <w:rsid w:val="008C0577"/>
    <w:rsid w:val="008C6334"/>
    <w:rsid w:val="008C7E96"/>
    <w:rsid w:val="008D5E88"/>
    <w:rsid w:val="008E04C7"/>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649E7"/>
    <w:rsid w:val="0097134A"/>
    <w:rsid w:val="00976BF9"/>
    <w:rsid w:val="00987519"/>
    <w:rsid w:val="009B3ECF"/>
    <w:rsid w:val="009C16B0"/>
    <w:rsid w:val="009C33B6"/>
    <w:rsid w:val="009C5A01"/>
    <w:rsid w:val="009D01C1"/>
    <w:rsid w:val="009D44E6"/>
    <w:rsid w:val="009D589D"/>
    <w:rsid w:val="009E129E"/>
    <w:rsid w:val="009E7063"/>
    <w:rsid w:val="009F7B08"/>
    <w:rsid w:val="00A00339"/>
    <w:rsid w:val="00A016C0"/>
    <w:rsid w:val="00A24815"/>
    <w:rsid w:val="00A25DE4"/>
    <w:rsid w:val="00A34336"/>
    <w:rsid w:val="00A35843"/>
    <w:rsid w:val="00A40FC7"/>
    <w:rsid w:val="00AA5295"/>
    <w:rsid w:val="00AA6525"/>
    <w:rsid w:val="00AD28F3"/>
    <w:rsid w:val="00AE11A3"/>
    <w:rsid w:val="00AE4DDC"/>
    <w:rsid w:val="00AE54AA"/>
    <w:rsid w:val="00B0112F"/>
    <w:rsid w:val="00B0280F"/>
    <w:rsid w:val="00B0331F"/>
    <w:rsid w:val="00B13D5C"/>
    <w:rsid w:val="00B16FC6"/>
    <w:rsid w:val="00B30589"/>
    <w:rsid w:val="00B533AB"/>
    <w:rsid w:val="00B7375D"/>
    <w:rsid w:val="00B7402B"/>
    <w:rsid w:val="00B74B3F"/>
    <w:rsid w:val="00B77A71"/>
    <w:rsid w:val="00B87778"/>
    <w:rsid w:val="00BB1954"/>
    <w:rsid w:val="00BB5F3B"/>
    <w:rsid w:val="00BB7537"/>
    <w:rsid w:val="00BC39B0"/>
    <w:rsid w:val="00BD30F0"/>
    <w:rsid w:val="00BD63C1"/>
    <w:rsid w:val="00BE1200"/>
    <w:rsid w:val="00BE1A5C"/>
    <w:rsid w:val="00BE611E"/>
    <w:rsid w:val="00BF3C8C"/>
    <w:rsid w:val="00C04247"/>
    <w:rsid w:val="00C16B90"/>
    <w:rsid w:val="00C304E4"/>
    <w:rsid w:val="00C31694"/>
    <w:rsid w:val="00C3680D"/>
    <w:rsid w:val="00C46FC6"/>
    <w:rsid w:val="00C514A8"/>
    <w:rsid w:val="00C6012D"/>
    <w:rsid w:val="00C66065"/>
    <w:rsid w:val="00C74030"/>
    <w:rsid w:val="00C91A4F"/>
    <w:rsid w:val="00C91CFA"/>
    <w:rsid w:val="00C9402F"/>
    <w:rsid w:val="00C95DEF"/>
    <w:rsid w:val="00CB138E"/>
    <w:rsid w:val="00CB2798"/>
    <w:rsid w:val="00CC3BEB"/>
    <w:rsid w:val="00CC6F5F"/>
    <w:rsid w:val="00CF1F2B"/>
    <w:rsid w:val="00D057DA"/>
    <w:rsid w:val="00D24D49"/>
    <w:rsid w:val="00D33312"/>
    <w:rsid w:val="00D3797E"/>
    <w:rsid w:val="00D6102F"/>
    <w:rsid w:val="00D6211F"/>
    <w:rsid w:val="00D628EF"/>
    <w:rsid w:val="00D635AA"/>
    <w:rsid w:val="00D65FDD"/>
    <w:rsid w:val="00D66959"/>
    <w:rsid w:val="00D756C0"/>
    <w:rsid w:val="00D81631"/>
    <w:rsid w:val="00D87183"/>
    <w:rsid w:val="00D91BF5"/>
    <w:rsid w:val="00D968E5"/>
    <w:rsid w:val="00DB301D"/>
    <w:rsid w:val="00DD5649"/>
    <w:rsid w:val="00DD6CD1"/>
    <w:rsid w:val="00DD6CDE"/>
    <w:rsid w:val="00DF70EF"/>
    <w:rsid w:val="00E02371"/>
    <w:rsid w:val="00E06730"/>
    <w:rsid w:val="00E06D39"/>
    <w:rsid w:val="00E11549"/>
    <w:rsid w:val="00E16B62"/>
    <w:rsid w:val="00E1714C"/>
    <w:rsid w:val="00E21446"/>
    <w:rsid w:val="00E22926"/>
    <w:rsid w:val="00E2383A"/>
    <w:rsid w:val="00E33EB5"/>
    <w:rsid w:val="00E4318F"/>
    <w:rsid w:val="00E46611"/>
    <w:rsid w:val="00E60865"/>
    <w:rsid w:val="00E654BA"/>
    <w:rsid w:val="00E744C2"/>
    <w:rsid w:val="00E81C29"/>
    <w:rsid w:val="00E971DE"/>
    <w:rsid w:val="00EA073E"/>
    <w:rsid w:val="00EA250D"/>
    <w:rsid w:val="00EA51F2"/>
    <w:rsid w:val="00EB2F4C"/>
    <w:rsid w:val="00EC1BAB"/>
    <w:rsid w:val="00ED0756"/>
    <w:rsid w:val="00ED0BC5"/>
    <w:rsid w:val="00ED1CD8"/>
    <w:rsid w:val="00ED7216"/>
    <w:rsid w:val="00EE0A3D"/>
    <w:rsid w:val="00EE35EE"/>
    <w:rsid w:val="00EE63C7"/>
    <w:rsid w:val="00EF7183"/>
    <w:rsid w:val="00F021B4"/>
    <w:rsid w:val="00F11E74"/>
    <w:rsid w:val="00F360A3"/>
    <w:rsid w:val="00F42F26"/>
    <w:rsid w:val="00F51D81"/>
    <w:rsid w:val="00F71BE7"/>
    <w:rsid w:val="00F7426C"/>
    <w:rsid w:val="00F75C7F"/>
    <w:rsid w:val="00FA6C06"/>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78618"/>
  <w15:chartTrackingRefBased/>
  <w15:docId w15:val="{B28ACD39-8A3B-4E0C-AF30-9CDE6AB0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F3C8C"/>
    <w:pPr>
      <w:spacing w:before="120" w:after="120"/>
      <w:ind w:left="763"/>
      <w:jc w:val="both"/>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UML.dot</Template>
  <TotalTime>321</TotalTime>
  <Pages>13</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keywords/>
  <dc:description/>
  <cp:lastModifiedBy>user</cp:lastModifiedBy>
  <cp:revision>77</cp:revision>
  <cp:lastPrinted>1899-12-31T18:30:00Z</cp:lastPrinted>
  <dcterms:created xsi:type="dcterms:W3CDTF">2023-08-31T11:13:00Z</dcterms:created>
  <dcterms:modified xsi:type="dcterms:W3CDTF">2023-09-06T13:19:00Z</dcterms:modified>
</cp:coreProperties>
</file>